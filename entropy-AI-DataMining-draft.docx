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E78E" w14:textId="77777777" w:rsidR="008234E7" w:rsidRPr="006453D9" w:rsidRDefault="008234E7" w:rsidP="008234E7">
      <w:pPr>
        <w:pStyle w:val="MDPI11articletype"/>
      </w:pPr>
      <w:r w:rsidRPr="006453D9">
        <w:t>Type of the Paper (Article, Review, Communication, etc.)</w:t>
      </w:r>
    </w:p>
    <w:p w14:paraId="4AC11424" w14:textId="4DE1717E" w:rsidR="008234E7" w:rsidRPr="003B1AF1" w:rsidRDefault="001269F2" w:rsidP="008234E7">
      <w:pPr>
        <w:pStyle w:val="MDPI12title"/>
      </w:pPr>
      <w:bookmarkStart w:id="0" w:name="_Hlk110323020"/>
      <w:r>
        <w:t xml:space="preserve">Improvement for Large-Scale Image Data using </w:t>
      </w:r>
      <w:r w:rsidR="00996B51">
        <w:t>Fuzzy Rough C-Mean Based Unsupervised CNN Clustering: Case Study designbyhumans.com</w:t>
      </w:r>
    </w:p>
    <w:bookmarkEnd w:id="0"/>
    <w:p w14:paraId="6C2E95F2" w14:textId="2961056C" w:rsidR="001A4F63" w:rsidRDefault="008234E7" w:rsidP="008234E7">
      <w:pPr>
        <w:pStyle w:val="MDPI13authornames"/>
      </w:pPr>
      <w:r w:rsidRPr="00D945EC">
        <w:t>,</w:t>
      </w:r>
      <w:r w:rsidR="00E545EA">
        <w:t xml:space="preserve"> </w:t>
      </w:r>
      <w:proofErr w:type="spellStart"/>
      <w:r w:rsidR="00E545EA">
        <w:t>Quy</w:t>
      </w:r>
      <w:proofErr w:type="spellEnd"/>
      <w:r w:rsidR="00E545EA">
        <w:t xml:space="preserve"> Ban</w:t>
      </w:r>
      <w:r w:rsidRPr="00D945EC">
        <w:t xml:space="preserve"> </w:t>
      </w:r>
      <w:r w:rsidR="00E545EA">
        <w:t>Tran</w:t>
      </w:r>
      <w:r w:rsidRPr="00D945EC">
        <w:t xml:space="preserve"> </w:t>
      </w:r>
      <w:r w:rsidR="00563465">
        <w:rPr>
          <w:vertAlign w:val="superscript"/>
        </w:rPr>
        <w:t>1,2</w:t>
      </w:r>
      <w:r w:rsidRPr="00D945EC">
        <w:t xml:space="preserve"> and </w:t>
      </w:r>
      <w:proofErr w:type="spellStart"/>
      <w:r w:rsidRPr="00D945EC">
        <w:t>Firstname</w:t>
      </w:r>
      <w:proofErr w:type="spellEnd"/>
      <w:r w:rsidRPr="00D945EC">
        <w:t xml:space="preserve"> </w:t>
      </w:r>
      <w:proofErr w:type="spellStart"/>
      <w:r w:rsidRPr="00D945EC">
        <w:t>Lastname</w:t>
      </w:r>
      <w:proofErr w:type="spellEnd"/>
      <w:r w:rsidRPr="00D945EC">
        <w:t xml:space="preserve"> </w:t>
      </w:r>
      <w:proofErr w:type="gramStart"/>
      <w:r w:rsidRPr="001F31D1">
        <w:rPr>
          <w:vertAlign w:val="superscript"/>
        </w:rPr>
        <w:t>2,</w:t>
      </w:r>
      <w:r w:rsidRPr="00331633">
        <w:t>*</w:t>
      </w:r>
      <w:proofErr w:type="gramEnd"/>
    </w:p>
    <w:p w14:paraId="36230A95" w14:textId="77777777" w:rsidR="008234E7" w:rsidRPr="00D945EC" w:rsidRDefault="002C7018" w:rsidP="008234E7">
      <w:pPr>
        <w:pStyle w:val="MDPI16affiliation"/>
      </w:pPr>
      <w:r w:rsidRPr="002C7018">
        <w:rPr>
          <w:vertAlign w:val="superscript"/>
        </w:rPr>
        <w:t>1</w:t>
      </w:r>
      <w:r w:rsidR="008234E7" w:rsidRPr="00D945EC">
        <w:tab/>
        <w:t>Affiliation 1; e-mail@e-mail.com</w:t>
      </w:r>
    </w:p>
    <w:p w14:paraId="7959BF41" w14:textId="77777777" w:rsidR="008234E7" w:rsidRPr="00D945EC" w:rsidRDefault="008234E7" w:rsidP="008234E7">
      <w:pPr>
        <w:pStyle w:val="MDPI16affiliation"/>
      </w:pPr>
      <w:r w:rsidRPr="00D945EC">
        <w:rPr>
          <w:vertAlign w:val="superscript"/>
        </w:rPr>
        <w:t>2</w:t>
      </w:r>
      <w:r w:rsidRPr="00D945EC">
        <w:tab/>
        <w:t>Affiliation 2; e-mail@e-mail.com</w:t>
      </w:r>
    </w:p>
    <w:p w14:paraId="030B2B9C" w14:textId="77777777" w:rsidR="008234E7" w:rsidRPr="00550626" w:rsidRDefault="008234E7" w:rsidP="008234E7">
      <w:pPr>
        <w:pStyle w:val="MDPI16affiliation"/>
      </w:pPr>
      <w:r w:rsidRPr="00D92634">
        <w:rPr>
          <w:b/>
        </w:rPr>
        <w:t>*</w:t>
      </w:r>
      <w:r w:rsidRPr="00D945EC">
        <w:tab/>
        <w:t>Correspondence: e-mail@e-mail.com; Tel.: (optional; include country code; if there are multiple correspondin</w:t>
      </w:r>
      <w:r>
        <w:t>g authors, add author initials)</w:t>
      </w:r>
    </w:p>
    <w:p w14:paraId="09590E1B" w14:textId="51F930FC" w:rsidR="008234E7" w:rsidRPr="00550626" w:rsidRDefault="008234E7" w:rsidP="008234E7">
      <w:pPr>
        <w:pStyle w:val="MDPI18keywords"/>
        <w:rPr>
          <w:szCs w:val="18"/>
        </w:rPr>
      </w:pPr>
      <w:r w:rsidRPr="00550626">
        <w:rPr>
          <w:b/>
          <w:szCs w:val="18"/>
        </w:rPr>
        <w:t xml:space="preserve">Keywords: </w:t>
      </w:r>
      <w:r w:rsidR="00563465">
        <w:rPr>
          <w:szCs w:val="18"/>
        </w:rPr>
        <w:t>FRCM</w:t>
      </w:r>
      <w:r w:rsidRPr="00D945EC">
        <w:rPr>
          <w:szCs w:val="18"/>
        </w:rPr>
        <w:t xml:space="preserve">; </w:t>
      </w:r>
      <w:r w:rsidR="00563465">
        <w:rPr>
          <w:szCs w:val="18"/>
        </w:rPr>
        <w:t>CNN</w:t>
      </w:r>
      <w:r w:rsidRPr="00D945EC">
        <w:rPr>
          <w:szCs w:val="18"/>
        </w:rPr>
        <w:t xml:space="preserve">; keyword 3 (List three to ten pertinent keywords </w:t>
      </w:r>
      <w:r w:rsidR="00042126">
        <w:rPr>
          <w:szCs w:val="18"/>
        </w:rPr>
        <w:t xml:space="preserve">specific to the article yet </w:t>
      </w:r>
      <w:r w:rsidRPr="00D945EC">
        <w:rPr>
          <w:szCs w:val="18"/>
        </w:rPr>
        <w:t>reasonably common within the subject discipline.)</w:t>
      </w:r>
    </w:p>
    <w:p w14:paraId="387EC5C6" w14:textId="77777777" w:rsidR="008234E7" w:rsidRPr="00550626" w:rsidRDefault="008234E7" w:rsidP="008234E7">
      <w:pPr>
        <w:pStyle w:val="MDPI19line"/>
      </w:pPr>
    </w:p>
    <w:p w14:paraId="13BE9435" w14:textId="6EE7BEE3" w:rsidR="008234E7" w:rsidRDefault="008234E7" w:rsidP="00563465">
      <w:pPr>
        <w:pStyle w:val="MDPI31text"/>
        <w:ind w:left="0" w:firstLine="0"/>
      </w:pPr>
    </w:p>
    <w:p w14:paraId="763C7B52" w14:textId="0D1BFA70" w:rsidR="009C440B" w:rsidRDefault="008234E7" w:rsidP="008A6C04">
      <w:pPr>
        <w:pStyle w:val="Head1"/>
        <w:tabs>
          <w:tab w:val="clear" w:pos="360"/>
        </w:tabs>
        <w:ind w:left="432" w:hanging="432"/>
      </w:pPr>
      <w:bookmarkStart w:id="1" w:name="_Hlk110323536"/>
      <w:bookmarkStart w:id="2" w:name="_Hlk110378702"/>
      <w:r w:rsidRPr="007F2582">
        <w:t>1. Introduction</w:t>
      </w:r>
    </w:p>
    <w:p w14:paraId="25F52C93" w14:textId="4E61786D" w:rsidR="00FE3708" w:rsidRPr="00C47D0B" w:rsidRDefault="00721330" w:rsidP="00A5294C">
      <w:pPr>
        <w:pStyle w:val="Para"/>
      </w:pPr>
      <w:bookmarkStart w:id="3" w:name="_Hlk110323151"/>
      <w:r w:rsidRPr="00C47D0B">
        <w:t xml:space="preserve">Since the beginning of the information technology </w:t>
      </w:r>
      <w:r w:rsidR="00245C2C" w:rsidRPr="00C47D0B">
        <w:t>era, image processing has become an important research field</w:t>
      </w:r>
      <w:r w:rsidR="008036B9" w:rsidRPr="00C47D0B">
        <w:t xml:space="preserve">, its necessity has been heavily implied in computer vision applications, where even a single image can potentially contain valuable information. 3.2 billion images are uploaded to the Internet </w:t>
      </w:r>
      <w:r w:rsidR="005E5B92" w:rsidRPr="00C47D0B">
        <w:t xml:space="preserve">every day with different purposes, that huge number indicated the demand of integrating large scale image data into </w:t>
      </w:r>
      <w:r w:rsidR="009E0C94" w:rsidRPr="00C47D0B">
        <w:t>several</w:t>
      </w:r>
      <w:r w:rsidR="005E5B92" w:rsidRPr="00C47D0B">
        <w:t xml:space="preserve"> different fields. </w:t>
      </w:r>
      <w:r w:rsidR="008221F2" w:rsidRPr="00C47D0B">
        <w:t>A huge number of</w:t>
      </w:r>
      <w:r w:rsidR="002251A4" w:rsidRPr="00C47D0B">
        <w:t xml:space="preserve"> efforts ha</w:t>
      </w:r>
      <w:r w:rsidR="00FE3708" w:rsidRPr="00C47D0B">
        <w:t>ve</w:t>
      </w:r>
      <w:r w:rsidR="002251A4" w:rsidRPr="00C47D0B">
        <w:t xml:space="preserve"> been made to meet those artificial demands, such as </w:t>
      </w:r>
      <w:r w:rsidR="00D978AB" w:rsidRPr="00C47D0B">
        <w:t xml:space="preserve">reducing </w:t>
      </w:r>
      <w:r w:rsidR="009E0C94" w:rsidRPr="00C47D0B">
        <w:t>a few</w:t>
      </w:r>
      <w:r w:rsidR="00D978AB" w:rsidRPr="00C47D0B">
        <w:t xml:space="preserve"> samples from the already enlarged dataset or encoding image features within the dataset</w:t>
      </w:r>
      <w:r w:rsidR="00FE3708" w:rsidRPr="00C47D0B">
        <w:t xml:space="preserve"> </w:t>
      </w:r>
      <w:r w:rsidR="008221F2" w:rsidRPr="00C47D0B">
        <w:t>as</w:t>
      </w:r>
      <w:r w:rsidR="00FE3708" w:rsidRPr="00C47D0B">
        <w:t xml:space="preserve"> there might and usually </w:t>
      </w:r>
      <w:r w:rsidR="008221F2" w:rsidRPr="00C47D0B">
        <w:t>exists</w:t>
      </w:r>
      <w:r w:rsidR="00FE3708" w:rsidRPr="00C47D0B">
        <w:t xml:space="preserve"> redundant and noise samples scattered throughout the dataset with varied magnitude.</w:t>
      </w:r>
    </w:p>
    <w:p w14:paraId="3B032770" w14:textId="0E639D4C" w:rsidR="00721330" w:rsidRPr="00C47D0B" w:rsidRDefault="00FE3708" w:rsidP="00A5294C">
      <w:pPr>
        <w:pStyle w:val="Para"/>
      </w:pPr>
      <w:r w:rsidRPr="00C47D0B">
        <w:t xml:space="preserve">Unsupervised learning is </w:t>
      </w:r>
      <w:r w:rsidR="00AA250E" w:rsidRPr="00C47D0B">
        <w:t>a</w:t>
      </w:r>
      <w:r w:rsidR="008221F2" w:rsidRPr="00C47D0B">
        <w:t xml:space="preserve"> </w:t>
      </w:r>
      <w:r w:rsidR="00B2307F" w:rsidRPr="00C47D0B">
        <w:t xml:space="preserve">popular </w:t>
      </w:r>
      <w:r w:rsidR="008221F2" w:rsidRPr="00C47D0B">
        <w:t>machine learning tool to visualize the structure beneath the huge dataset</w:t>
      </w:r>
      <w:r w:rsidR="00B2307F" w:rsidRPr="00C47D0B">
        <w:t xml:space="preserve">. An unsupervised method must be able to </w:t>
      </w:r>
      <w:r w:rsidR="00781BE8" w:rsidRPr="00C47D0B">
        <w:t>reproduce</w:t>
      </w:r>
      <w:r w:rsidR="00B2307F" w:rsidRPr="00C47D0B">
        <w:t xml:space="preserve"> </w:t>
      </w:r>
      <w:r w:rsidR="00B60709" w:rsidRPr="00C47D0B">
        <w:t xml:space="preserve">the </w:t>
      </w:r>
      <w:r w:rsidR="00781BE8" w:rsidRPr="00C47D0B">
        <w:t>result</w:t>
      </w:r>
      <w:r w:rsidR="00B60709" w:rsidRPr="00C47D0B">
        <w:t xml:space="preserve"> without too much prior knowledge from previous learning from unlabeled datasets, which is commonplace in the real world and typically unknown before applying cluster analysis techniques. </w:t>
      </w:r>
      <w:r w:rsidR="00E74ACD" w:rsidRPr="00C47D0B">
        <w:t xml:space="preserve">Distinctive </w:t>
      </w:r>
      <w:r w:rsidR="00781BE8" w:rsidRPr="00C47D0B">
        <w:t>or</w:t>
      </w:r>
      <w:r w:rsidR="00E74ACD" w:rsidRPr="00C47D0B">
        <w:t xml:space="preserve"> so-called “hard” clustering methods such as hierarchical, density-based, centroid-based and graph theoretical have been used extensively</w:t>
      </w:r>
      <w:r w:rsidR="00E1001C" w:rsidRPr="00C47D0B">
        <w:t xml:space="preserve"> </w:t>
      </w:r>
      <w:r w:rsidR="00781BE8" w:rsidRPr="00C47D0B">
        <w:t xml:space="preserve">for prediction on these structures with commendable precision. However, with the existence of </w:t>
      </w:r>
      <w:r w:rsidR="009E0C94" w:rsidRPr="00C47D0B">
        <w:t>high-quality</w:t>
      </w:r>
      <w:r w:rsidR="00781BE8" w:rsidRPr="00C47D0B">
        <w:t xml:space="preserve"> image data </w:t>
      </w:r>
      <w:r w:rsidR="00C637D0" w:rsidRPr="00C47D0B">
        <w:t>with great depth to their perception, these “hard” methods</w:t>
      </w:r>
      <w:r w:rsidR="005822BA" w:rsidRPr="00C47D0B">
        <w:t xml:space="preserve"> are left</w:t>
      </w:r>
      <w:r w:rsidR="003810D0" w:rsidRPr="00C47D0B">
        <w:t xml:space="preserve"> </w:t>
      </w:r>
      <w:r w:rsidR="005822BA" w:rsidRPr="00C47D0B">
        <w:t>ex</w:t>
      </w:r>
      <w:r w:rsidR="003810D0" w:rsidRPr="00C47D0B">
        <w:t xml:space="preserve">posed </w:t>
      </w:r>
      <w:r w:rsidR="005822BA" w:rsidRPr="00C47D0B">
        <w:t xml:space="preserve">to </w:t>
      </w:r>
      <w:r w:rsidR="003810D0" w:rsidRPr="00C47D0B">
        <w:t>a huge challenge</w:t>
      </w:r>
      <w:r w:rsidR="00C637D0" w:rsidRPr="00C47D0B">
        <w:t>: The amount of immeasurable vagueness, uncertainty or overlapping of samples from the clusters</w:t>
      </w:r>
      <w:r w:rsidR="005822BA" w:rsidRPr="00C47D0B">
        <w:t xml:space="preserve"> is nearly impossible to make precise predictions to each sample.</w:t>
      </w:r>
    </w:p>
    <w:p w14:paraId="659F83EA" w14:textId="35041CDF" w:rsidR="005822BA" w:rsidRPr="00C47D0B" w:rsidRDefault="00502A92" w:rsidP="00A5294C">
      <w:pPr>
        <w:pStyle w:val="Para"/>
      </w:pPr>
      <w:r w:rsidRPr="00C47D0B">
        <w:t>Because of such uncertainties, Rough Set and Fuzzy Set theory have been introduced and implemented as cluster analysis methods, so-called “soft” methods opposed to</w:t>
      </w:r>
      <w:r w:rsidR="00B9123A" w:rsidRPr="00C47D0B">
        <w:t xml:space="preserve"> “hard” methods</w:t>
      </w:r>
      <w:r w:rsidRPr="00C47D0B">
        <w:t xml:space="preserve"> </w:t>
      </w:r>
      <w:r w:rsidR="00B9123A" w:rsidRPr="00C47D0B">
        <w:t>in order to</w:t>
      </w:r>
      <w:r w:rsidRPr="00C47D0B">
        <w:t xml:space="preserve"> highlight the blurry</w:t>
      </w:r>
      <w:r w:rsidR="00B9123A" w:rsidRPr="00C47D0B">
        <w:t xml:space="preserve"> nature</w:t>
      </w:r>
      <w:r w:rsidRPr="00C47D0B">
        <w:t xml:space="preserve"> of the data</w:t>
      </w:r>
      <w:r w:rsidR="00B9123A" w:rsidRPr="00C47D0B">
        <w:t xml:space="preserve"> that might be an oversight to well-known “hard” methods. </w:t>
      </w:r>
      <w:r w:rsidR="008C1038" w:rsidRPr="00C47D0B">
        <w:t xml:space="preserve">Two prominent methods are Fuzzy C-means and Rough C-means, which use probability-based weighting values to identify the clusters. Rough C-means describes </w:t>
      </w:r>
      <w:r w:rsidR="00993F75" w:rsidRPr="00C47D0B">
        <w:t>a cluster with a centroid which is initialized by choosing data points randomly, and a pair of lower and upper approximation with different weighting values. Fuzzy C-means on the other hand use weight calculation formula to impose different weighting values based on distances to cluster centers.</w:t>
      </w:r>
      <w:r w:rsidR="005266FB" w:rsidRPr="00C47D0B">
        <w:t xml:space="preserve"> Fuzzy Rough C-means (FRCM) is the combination of these abovementioned to overcome both the overlapping nature and uncertainty of image data. It incorporated elements of the two: A center, a crisp lower approximation and </w:t>
      </w:r>
      <w:r w:rsidR="00360668" w:rsidRPr="00C47D0B">
        <w:t xml:space="preserve">a </w:t>
      </w:r>
      <w:r w:rsidR="005266FB" w:rsidRPr="00C47D0B">
        <w:t xml:space="preserve">fuzzy </w:t>
      </w:r>
      <w:r w:rsidR="00360668" w:rsidRPr="00C47D0B">
        <w:t>boundary approximation, classifying based on rough approximation and calculating based on fuzzy approximation.</w:t>
      </w:r>
    </w:p>
    <w:p w14:paraId="79D45F64" w14:textId="70128C52" w:rsidR="00360668" w:rsidRPr="00C47D0B" w:rsidRDefault="00360668" w:rsidP="00C47D0B">
      <w:pPr>
        <w:pStyle w:val="PostHeadPara"/>
      </w:pPr>
    </w:p>
    <w:p w14:paraId="129E2924" w14:textId="25EFB31F" w:rsidR="00360668" w:rsidRPr="00C47D0B" w:rsidRDefault="00360668" w:rsidP="00A5294C">
      <w:pPr>
        <w:pStyle w:val="Para"/>
      </w:pPr>
      <w:r w:rsidRPr="00C47D0B">
        <w:lastRenderedPageBreak/>
        <w:t>Deep learning is also a trending topic in recent years</w:t>
      </w:r>
      <w:r w:rsidR="009F133D" w:rsidRPr="00C47D0B">
        <w:t xml:space="preserve"> because of its specialization in solving certain problems</w:t>
      </w:r>
      <w:r w:rsidR="00CA172A" w:rsidRPr="00C47D0B">
        <w:t xml:space="preserve">, especially in analyzing large image data. Some architectures that represent its robustness include Deep Belief Network, Deep Boltzmann Machine, Deep Autoencoder and Convolutional Neural Networks. For video and imagery applications, we’ve already had CNN-based architectures: </w:t>
      </w:r>
      <w:proofErr w:type="spellStart"/>
      <w:r w:rsidR="00CA172A" w:rsidRPr="00C47D0B">
        <w:t>AlexNet</w:t>
      </w:r>
      <w:proofErr w:type="spellEnd"/>
      <w:r w:rsidR="00CA172A" w:rsidRPr="00C47D0B">
        <w:t xml:space="preserve">, </w:t>
      </w:r>
      <w:proofErr w:type="spellStart"/>
      <w:r w:rsidR="00CA172A" w:rsidRPr="00C47D0B">
        <w:t>ResNet</w:t>
      </w:r>
      <w:proofErr w:type="spellEnd"/>
      <w:r w:rsidR="00CA172A" w:rsidRPr="00C47D0B">
        <w:t xml:space="preserve">, VGG and FCN. These architectures demonstrated robust accuracy </w:t>
      </w:r>
      <w:r w:rsidR="0021405F" w:rsidRPr="00C47D0B">
        <w:t xml:space="preserve">in image data classification tasks with sufficient labeled training set. </w:t>
      </w:r>
    </w:p>
    <w:p w14:paraId="77B77BDA" w14:textId="77777777" w:rsidR="0004396C" w:rsidRPr="00C47D0B" w:rsidRDefault="0004396C" w:rsidP="00C47D0B">
      <w:pPr>
        <w:pStyle w:val="PostHeadPara"/>
      </w:pPr>
    </w:p>
    <w:p w14:paraId="338043AF" w14:textId="35E0366B" w:rsidR="0004396C" w:rsidRPr="00C47D0B" w:rsidRDefault="00374CDA" w:rsidP="00A5294C">
      <w:pPr>
        <w:pStyle w:val="Para"/>
      </w:pPr>
      <w:r w:rsidRPr="00C47D0B">
        <w:t xml:space="preserve">Clustering algorithm’s performance depends greatly on noise reduction and feature representation power. Deep learning architectures rely on accurate labeled data, which is usually not available in the </w:t>
      </w:r>
      <w:r w:rsidR="00A5294C" w:rsidRPr="00C47D0B">
        <w:t>real-world</w:t>
      </w:r>
      <w:r w:rsidRPr="00C47D0B">
        <w:t xml:space="preserve"> applications and does not applicable in cluster analysis applications. Therefore, the model can be pre-trained on existing dataset with reliable labeling process and using transfer learning and proper tuning to be able to identify such inconsistency. </w:t>
      </w:r>
    </w:p>
    <w:p w14:paraId="14D38AA5" w14:textId="36F7FC86" w:rsidR="005927D5" w:rsidRPr="00C47D0B" w:rsidRDefault="005927D5" w:rsidP="00C47D0B">
      <w:pPr>
        <w:pStyle w:val="PostHeadPara"/>
      </w:pPr>
    </w:p>
    <w:p w14:paraId="629F8202" w14:textId="30C3729E" w:rsidR="005927D5" w:rsidRPr="00C47D0B" w:rsidRDefault="005927D5" w:rsidP="00A5294C">
      <w:pPr>
        <w:pStyle w:val="Para"/>
      </w:pPr>
      <w:r w:rsidRPr="00C47D0B">
        <w:t>Many efforts have been done to combine cluster analysis with representation learning</w:t>
      </w:r>
      <w:r w:rsidR="004F2792" w:rsidRPr="00C47D0B">
        <w:t xml:space="preserve">. Hsu[citation] proposed CNN-based joint clustering in which Mini-batch K-Means algorithm is executed to assign cluster labels. However, it carries the cons of the hard-clustering method, is the deterministic model that incomprehensible with the inconsistency of the image dataset. </w:t>
      </w:r>
      <w:proofErr w:type="spellStart"/>
      <w:r w:rsidR="004F2792" w:rsidRPr="00C47D0B">
        <w:t>Xie</w:t>
      </w:r>
      <w:proofErr w:type="spellEnd"/>
      <w:r w:rsidR="004F2792" w:rsidRPr="00C47D0B">
        <w:t>[citation] proposed Autoencoder-based deep learning, followed by K-Means to get initial clusters, but the autoencoder cannot properly learn representative features for high dimensional data.</w:t>
      </w:r>
    </w:p>
    <w:p w14:paraId="401AA0EF" w14:textId="77777777" w:rsidR="007A7A07" w:rsidRPr="00C47D0B" w:rsidRDefault="007A7A07" w:rsidP="00C47D0B">
      <w:pPr>
        <w:pStyle w:val="PostHeadPara"/>
      </w:pPr>
    </w:p>
    <w:p w14:paraId="7F260257" w14:textId="4223E0CE" w:rsidR="0004396C" w:rsidRPr="00C47D0B" w:rsidRDefault="0004396C" w:rsidP="00A5294C">
      <w:pPr>
        <w:pStyle w:val="Para"/>
      </w:pPr>
      <w:r w:rsidRPr="00C47D0B">
        <w:t xml:space="preserve">In this paper, we will be using combined CNN and FRCM architecture provided from the paper[citation] but with some modification in order to fit in the basic concepts that has been cited in the given paper using our own dataset from the website designbyhumans.com and we will be comparing the performance between the dataset and MNIST dataset. </w:t>
      </w:r>
    </w:p>
    <w:bookmarkEnd w:id="3"/>
    <w:bookmarkEnd w:id="1"/>
    <w:p w14:paraId="28EDCAC5" w14:textId="1B9C9456" w:rsidR="00563465" w:rsidRDefault="00563465" w:rsidP="008A6C04">
      <w:pPr>
        <w:pStyle w:val="Head2"/>
        <w:numPr>
          <w:ilvl w:val="1"/>
          <w:numId w:val="25"/>
        </w:numPr>
        <w:ind w:left="360"/>
      </w:pPr>
      <w:r>
        <w:t>Background</w:t>
      </w:r>
    </w:p>
    <w:p w14:paraId="60F37A1C" w14:textId="4C4AB05D" w:rsidR="00643400" w:rsidRPr="008A6C04" w:rsidRDefault="00643400" w:rsidP="008A6C04">
      <w:pPr>
        <w:pStyle w:val="Head3"/>
        <w:numPr>
          <w:ilvl w:val="2"/>
          <w:numId w:val="28"/>
        </w:numPr>
        <w:ind w:left="360" w:hanging="360"/>
      </w:pPr>
      <w:r w:rsidRPr="008A6C04">
        <w:t>Fuzzy Rough C-means (FRCM) clustering algorithm</w:t>
      </w:r>
      <w:r w:rsidR="003D5008" w:rsidRPr="008A6C04">
        <w:t>:</w:t>
      </w:r>
    </w:p>
    <w:p w14:paraId="0CDD5EFB" w14:textId="7DF7AF43" w:rsidR="0004396C" w:rsidRDefault="00643400" w:rsidP="00A5294C">
      <w:pPr>
        <w:pStyle w:val="Para"/>
      </w:pPr>
      <w:r>
        <w:t>As stated by Hu et al. [citation], the FRCM algorithm is a combination of both Fuzzyand Rough C-means.</w:t>
      </w:r>
      <w:r w:rsidR="00325B73">
        <w:t xml:space="preserve"> FCM maps each data points into a membership matrix which ranges from 0 to 1, each points belong to some or all the clusters to some degree probabilistically and calculate the centroids based on distances to each of the cluster centers that have been initialized by random sampling. RCM classifies the points into </w:t>
      </w:r>
      <w:r w:rsidR="00D75C2E">
        <w:t>two</w:t>
      </w:r>
      <w:r w:rsidR="00325B73">
        <w:t xml:space="preserve"> parts: The lower approximation, upper approximatio</w:t>
      </w:r>
      <w:r w:rsidR="00D75C2E">
        <w:t>n; those who belong in the lower approximation are guaranteed to be a data point of that cluster, and the ones in the upper part belong to a cluster by some extent with respect to their different weighting values.</w:t>
      </w:r>
      <w:r w:rsidR="008A1960">
        <w:t xml:space="preserve"> Inspired by these concepts, FRCM integrated all of these elements and imposed fuzzy membership values of each sample to the lower and upper area of the clusters.</w:t>
      </w:r>
    </w:p>
    <w:p w14:paraId="58C22E8C" w14:textId="5CD89BA8" w:rsidR="00D572D3" w:rsidRDefault="008A1960" w:rsidP="00A5294C">
      <w:pPr>
        <w:pStyle w:val="Para"/>
      </w:pPr>
      <w:r>
        <w:t>Let a set of image data</w:t>
      </w:r>
      <w:bookmarkStart w:id="4" w:name="_Hlk110325342"/>
      <w:r w:rsidR="003A2DF6" w:rsidRPr="00A5294C">
        <w:t xml:space="preserve"> </w:t>
      </w:r>
      <m:oMath>
        <m:r>
          <w:rPr>
            <w:rFonts w:ascii="Cambria Math" w:hAnsi="Cambria Math"/>
          </w:rPr>
          <m:t>I</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I</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n</m:t>
                    </m:r>
                  </m:e>
                  <m:sub>
                    <m:r>
                      <w:rPr>
                        <w:rFonts w:ascii="Cambria Math" w:hAnsi="Cambria Math"/>
                      </w:rPr>
                      <m:t>x</m:t>
                    </m:r>
                  </m:sub>
                </m:sSub>
              </m:sub>
            </m:sSub>
          </m:e>
        </m:d>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bookmarkEnd w:id="4"/>
      <w:r w:rsidR="003A2DF6">
        <w:t xml:space="preserve"> </w:t>
      </w:r>
      <w:r w:rsidR="007B029E">
        <w:t>, where d is the dimension of the data points. Each cluster</w:t>
      </w:r>
      <w:r w:rsidR="003A2DF6" w:rsidRPr="00A5294C">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j</m:t>
        </m:r>
        <m:r>
          <m:rPr>
            <m:sty m:val="p"/>
          </m:rPr>
          <w:rPr>
            <w:rFonts w:ascii="Cambria Math" w:hAnsi="Cambria Math"/>
          </w:rPr>
          <m:t xml:space="preserve">=1, 2, 3, …, </m:t>
        </m:r>
        <m:r>
          <w:rPr>
            <w:rFonts w:ascii="Cambria Math" w:hAnsi="Cambria Math"/>
          </w:rPr>
          <m:t>n</m:t>
        </m:r>
        <m:r>
          <m:rPr>
            <m:sty m:val="p"/>
          </m:rPr>
          <w:rPr>
            <w:rFonts w:ascii="Cambria Math" w:hAnsi="Cambria Math"/>
          </w:rPr>
          <m:t>)</m:t>
        </m:r>
      </m:oMath>
      <w:r w:rsidR="003A2DF6">
        <w:t xml:space="preserve"> </w:t>
      </w:r>
      <w:r w:rsidR="00E03CEB">
        <w:t xml:space="preserve">, where k denotes the number of clusters, is regarded as a rough set. The data points are categorized into the lower approximation </w:t>
      </w:r>
      <w:r w:rsidR="008105B4">
        <w:t xml:space="preserve"> </w:t>
      </w:r>
      <m:oMath>
        <m:bar>
          <m:barPr>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j</m:t>
                </m:r>
              </m:sub>
            </m:sSub>
          </m:e>
        </m:bar>
      </m:oMath>
      <w:r w:rsidR="003A2DF6">
        <w:t xml:space="preserve"> </w:t>
      </w:r>
      <w:r w:rsidR="008105B4">
        <w:t>and the upper approximation</w:t>
      </w:r>
      <w:r w:rsidR="003A2DF6">
        <w:t xml:space="preserv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j</m:t>
                </m:r>
              </m:sub>
            </m:sSub>
          </m:e>
        </m:bar>
      </m:oMath>
      <w:r w:rsidR="003A2DF6">
        <w:t xml:space="preserve"> </w:t>
      </w:r>
      <w:r w:rsidR="008105B4">
        <w:t xml:space="preserve">. Let </w:t>
      </w:r>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oMath>
      <w:r w:rsidR="008105B4">
        <w:t xml:space="preserve"> be a vector composed of k centers of clusters, where</w:t>
      </w:r>
      <w:r w:rsidR="00F20708">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r w:rsidR="00F773B6">
        <w:t>.</w:t>
      </w:r>
      <w:r w:rsidR="00F20708">
        <w:t xml:space="preserve"> </w:t>
      </w:r>
      <w:r w:rsidR="00F773B6">
        <w:t xml:space="preserve">The points in lower approximation are guaranteed to be in the clusters and take the same weight value, while the ones that are in the upper region have diverse effects on the centers and clusters, therefore different weighting values must be imposed on </w:t>
      </w:r>
      <w:r w:rsidR="00D572D3">
        <w:t>only the points belong to the upper region to compute new cluster centers.</w:t>
      </w:r>
    </w:p>
    <w:p w14:paraId="7B63736A" w14:textId="77777777" w:rsidR="00D572D3" w:rsidRDefault="00D572D3" w:rsidP="00264C9A">
      <w:pPr>
        <w:pStyle w:val="PostHeadPara"/>
      </w:pPr>
    </w:p>
    <w:p w14:paraId="159556BD" w14:textId="77777777" w:rsidR="00065493" w:rsidRDefault="00D572D3" w:rsidP="00A5294C">
      <w:pPr>
        <w:pStyle w:val="Para"/>
      </w:pPr>
      <w:r>
        <w:t>Let</w:t>
      </w:r>
      <w:r w:rsidR="00F20708">
        <w:t xml:space="preserve"> </w:t>
      </w:r>
      <m:oMath>
        <m:r>
          <w:rPr>
            <w:rFonts w:ascii="Cambria Math" w:hAnsi="Cambria Math"/>
          </w:rPr>
          <m:t>u</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j</m:t>
            </m:r>
            <m:r>
              <m:rPr>
                <m:sty m:val="p"/>
              </m:rPr>
              <w:rPr>
                <w:rFonts w:ascii="Cambria Math" w:hAnsi="Cambria Math"/>
              </w:rPr>
              <m:t>)}</m:t>
            </m:r>
          </m:e>
          <m:sub>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xk</m:t>
            </m:r>
          </m:sub>
        </m:sSub>
      </m:oMath>
      <w:r w:rsidR="00F20708" w:rsidRPr="00A5294C">
        <w:t xml:space="preserve"> </w:t>
      </w:r>
      <w:r>
        <w:t>be a membership matrix, we have the membership function:</w:t>
      </w:r>
    </w:p>
    <w:p w14:paraId="52AC1147" w14:textId="7BCB4833" w:rsidR="00D572D3" w:rsidRDefault="00F20708" w:rsidP="00065493">
      <w:pPr>
        <w:pStyle w:val="PostHeadPara"/>
        <w:jc w:val="center"/>
      </w:pPr>
      <m:oMath>
        <m:sSub>
          <m:sSubPr>
            <m:ctrlPr>
              <w:rPr>
                <w:rFonts w:ascii="Cambria Math" w:hAnsi="Cambria Math"/>
                <w:i/>
                <w:noProof/>
                <w:szCs w:val="22"/>
                <w:lang w:eastAsia="ja-JP"/>
              </w:rPr>
            </m:ctrlPr>
          </m:sSubPr>
          <m:e>
            <m:r>
              <w:rPr>
                <w:rFonts w:ascii="Cambria Math" w:hAnsi="Cambria Math"/>
                <w:noProof/>
                <w:szCs w:val="22"/>
                <w:lang w:eastAsia="ja-JP"/>
              </w:rPr>
              <m:t>u</m:t>
            </m:r>
          </m:e>
          <m:sub>
            <m:r>
              <w:rPr>
                <w:rFonts w:ascii="Cambria Math" w:hAnsi="Cambria Math"/>
                <w:noProof/>
                <w:szCs w:val="22"/>
                <w:lang w:eastAsia="ja-JP"/>
              </w:rPr>
              <m:t>ij</m:t>
            </m:r>
          </m:sub>
        </m:sSub>
        <m:r>
          <w:rPr>
            <w:rFonts w:ascii="Cambria Math" w:hAnsi="Cambria Math"/>
            <w:noProof/>
            <w:szCs w:val="22"/>
            <w:lang w:eastAsia="ja-JP"/>
          </w:rPr>
          <m:t xml:space="preserve">= </m:t>
        </m:r>
        <m:d>
          <m:dPr>
            <m:begChr m:val="{"/>
            <m:endChr m:val=""/>
            <m:ctrlPr>
              <w:rPr>
                <w:rFonts w:ascii="Cambria Math" w:hAnsi="Cambria Math"/>
                <w:i/>
                <w:noProof/>
                <w:szCs w:val="22"/>
                <w:lang w:eastAsia="ja-JP"/>
              </w:rPr>
            </m:ctrlPr>
          </m:dPr>
          <m:e>
            <m:eqArr>
              <m:eqArrPr>
                <m:ctrlPr>
                  <w:rPr>
                    <w:rFonts w:ascii="Cambria Math" w:hAnsi="Cambria Math"/>
                    <w:i/>
                    <w:noProof/>
                    <w:szCs w:val="22"/>
                    <w:lang w:eastAsia="ja-JP"/>
                  </w:rPr>
                </m:ctrlPr>
              </m:eqArrPr>
              <m:e>
                <m:r>
                  <w:rPr>
                    <w:rFonts w:ascii="Cambria Math" w:hAnsi="Cambria Math"/>
                    <w:noProof/>
                    <w:szCs w:val="22"/>
                    <w:lang w:eastAsia="ja-JP"/>
                  </w:rPr>
                  <m:t xml:space="preserve">1 if </m:t>
                </m:r>
                <m:sSub>
                  <m:sSubPr>
                    <m:ctrlPr>
                      <w:rPr>
                        <w:rFonts w:ascii="Cambria Math" w:hAnsi="Cambria Math"/>
                        <w:i/>
                        <w:noProof/>
                        <w:szCs w:val="22"/>
                        <w:lang w:eastAsia="ja-JP"/>
                      </w:rPr>
                    </m:ctrlPr>
                  </m:sSubPr>
                  <m:e>
                    <m:r>
                      <w:rPr>
                        <w:rFonts w:ascii="Cambria Math" w:hAnsi="Cambria Math"/>
                        <w:noProof/>
                        <w:szCs w:val="22"/>
                        <w:lang w:eastAsia="ja-JP"/>
                      </w:rPr>
                      <m:t>I</m:t>
                    </m:r>
                  </m:e>
                  <m:sub>
                    <m:r>
                      <w:rPr>
                        <w:rFonts w:ascii="Cambria Math" w:hAnsi="Cambria Math"/>
                        <w:noProof/>
                        <w:szCs w:val="22"/>
                        <w:lang w:eastAsia="ja-JP"/>
                      </w:rPr>
                      <m:t>i</m:t>
                    </m:r>
                  </m:sub>
                </m:sSub>
                <m:r>
                  <w:rPr>
                    <w:rFonts w:ascii="Cambria Math" w:hAnsi="Cambria Math"/>
                    <w:noProof/>
                    <w:szCs w:val="22"/>
                    <w:lang w:eastAsia="ja-JP"/>
                  </w:rPr>
                  <m:t>∈</m:t>
                </m:r>
                <m:bar>
                  <m:barPr>
                    <m:ctrlPr>
                      <w:rPr>
                        <w:rFonts w:ascii="Cambria Math" w:hAnsi="Cambria Math"/>
                        <w:i/>
                        <w:noProof/>
                        <w:szCs w:val="22"/>
                        <w:lang w:eastAsia="ja-JP"/>
                      </w:rPr>
                    </m:ctrlPr>
                  </m:barPr>
                  <m:e>
                    <m:sSub>
                      <m:sSubPr>
                        <m:ctrlPr>
                          <w:rPr>
                            <w:rFonts w:ascii="Cambria Math" w:hAnsi="Cambria Math"/>
                            <w:i/>
                            <w:noProof/>
                            <w:szCs w:val="22"/>
                            <w:lang w:eastAsia="ja-JP"/>
                          </w:rPr>
                        </m:ctrlPr>
                      </m:sSubPr>
                      <m:e>
                        <m:r>
                          <w:rPr>
                            <w:rFonts w:ascii="Cambria Math" w:hAnsi="Cambria Math"/>
                            <w:noProof/>
                            <w:szCs w:val="22"/>
                            <w:lang w:eastAsia="ja-JP"/>
                          </w:rPr>
                          <m:t>C</m:t>
                        </m:r>
                      </m:e>
                      <m:sub>
                        <m:r>
                          <w:rPr>
                            <w:rFonts w:ascii="Cambria Math" w:hAnsi="Cambria Math"/>
                            <w:noProof/>
                            <w:szCs w:val="22"/>
                            <w:lang w:eastAsia="ja-JP"/>
                          </w:rPr>
                          <m:t>j</m:t>
                        </m:r>
                      </m:sub>
                    </m:sSub>
                  </m:e>
                </m:bar>
              </m:e>
              <m:e>
                <m:nary>
                  <m:naryPr>
                    <m:chr m:val="∑"/>
                    <m:limLoc m:val="subSup"/>
                    <m:ctrlPr>
                      <w:rPr>
                        <w:rFonts w:ascii="Cambria Math" w:hAnsi="Cambria Math"/>
                        <w:i/>
                        <w:noProof/>
                        <w:szCs w:val="22"/>
                        <w:lang w:eastAsia="ja-JP"/>
                      </w:rPr>
                    </m:ctrlPr>
                  </m:naryPr>
                  <m:sub>
                    <m:r>
                      <w:rPr>
                        <w:rFonts w:ascii="Cambria Math" w:hAnsi="Cambria Math"/>
                        <w:noProof/>
                        <w:szCs w:val="22"/>
                        <w:lang w:eastAsia="ja-JP"/>
                      </w:rPr>
                      <m:t>s=1</m:t>
                    </m:r>
                  </m:sub>
                  <m:sup>
                    <m:r>
                      <w:rPr>
                        <w:rFonts w:ascii="Cambria Math" w:hAnsi="Cambria Math"/>
                        <w:noProof/>
                        <w:szCs w:val="22"/>
                        <w:lang w:eastAsia="ja-JP"/>
                      </w:rPr>
                      <m:t>k</m:t>
                    </m:r>
                  </m:sup>
                  <m:e>
                    <m:sSup>
                      <m:sSupPr>
                        <m:ctrlPr>
                          <w:rPr>
                            <w:rFonts w:ascii="Cambria Math" w:hAnsi="Cambria Math"/>
                            <w:i/>
                            <w:noProof/>
                            <w:szCs w:val="22"/>
                            <w:lang w:eastAsia="ja-JP"/>
                          </w:rPr>
                        </m:ctrlPr>
                      </m:sSupPr>
                      <m:e>
                        <m:d>
                          <m:dPr>
                            <m:ctrlPr>
                              <w:rPr>
                                <w:rFonts w:ascii="Cambria Math" w:hAnsi="Cambria Math"/>
                                <w:i/>
                                <w:noProof/>
                                <w:szCs w:val="22"/>
                                <w:lang w:eastAsia="ja-JP"/>
                              </w:rPr>
                            </m:ctrlPr>
                          </m:dPr>
                          <m:e>
                            <m:f>
                              <m:fPr>
                                <m:ctrlPr>
                                  <w:rPr>
                                    <w:rFonts w:ascii="Cambria Math" w:hAnsi="Cambria Math"/>
                                    <w:i/>
                                    <w:noProof/>
                                    <w:szCs w:val="22"/>
                                    <w:lang w:eastAsia="ja-JP"/>
                                  </w:rPr>
                                </m:ctrlPr>
                              </m:fPr>
                              <m:num>
                                <m:sSub>
                                  <m:sSubPr>
                                    <m:ctrlPr>
                                      <w:rPr>
                                        <w:rFonts w:ascii="Cambria Math" w:hAnsi="Cambria Math"/>
                                        <w:i/>
                                        <w:noProof/>
                                        <w:szCs w:val="22"/>
                                        <w:lang w:eastAsia="ja-JP"/>
                                      </w:rPr>
                                    </m:ctrlPr>
                                  </m:sSubPr>
                                  <m:e>
                                    <m:r>
                                      <w:rPr>
                                        <w:rFonts w:ascii="Cambria Math" w:hAnsi="Cambria Math"/>
                                        <w:noProof/>
                                        <w:szCs w:val="22"/>
                                        <w:lang w:eastAsia="ja-JP"/>
                                      </w:rPr>
                                      <m:t>d</m:t>
                                    </m:r>
                                  </m:e>
                                  <m:sub>
                                    <m:r>
                                      <w:rPr>
                                        <w:rFonts w:ascii="Cambria Math" w:hAnsi="Cambria Math"/>
                                        <w:noProof/>
                                        <w:szCs w:val="22"/>
                                        <w:lang w:eastAsia="ja-JP"/>
                                      </w:rPr>
                                      <m:t>ij</m:t>
                                    </m:r>
                                  </m:sub>
                                </m:sSub>
                              </m:num>
                              <m:den>
                                <m:sSub>
                                  <m:sSubPr>
                                    <m:ctrlPr>
                                      <w:rPr>
                                        <w:rFonts w:ascii="Cambria Math" w:hAnsi="Cambria Math"/>
                                        <w:i/>
                                        <w:noProof/>
                                        <w:szCs w:val="22"/>
                                        <w:lang w:eastAsia="ja-JP"/>
                                      </w:rPr>
                                    </m:ctrlPr>
                                  </m:sSubPr>
                                  <m:e>
                                    <m:r>
                                      <w:rPr>
                                        <w:rFonts w:ascii="Cambria Math" w:hAnsi="Cambria Math"/>
                                        <w:noProof/>
                                        <w:szCs w:val="22"/>
                                        <w:lang w:eastAsia="ja-JP"/>
                                      </w:rPr>
                                      <m:t>d</m:t>
                                    </m:r>
                                  </m:e>
                                  <m:sub>
                                    <m:r>
                                      <w:rPr>
                                        <w:rFonts w:ascii="Cambria Math" w:hAnsi="Cambria Math"/>
                                        <w:noProof/>
                                        <w:szCs w:val="22"/>
                                        <w:lang w:eastAsia="ja-JP"/>
                                      </w:rPr>
                                      <m:t>sj</m:t>
                                    </m:r>
                                  </m:sub>
                                </m:sSub>
                              </m:den>
                            </m:f>
                          </m:e>
                        </m:d>
                      </m:e>
                      <m:sup>
                        <m:f>
                          <m:fPr>
                            <m:ctrlPr>
                              <w:rPr>
                                <w:rFonts w:ascii="Cambria Math" w:hAnsi="Cambria Math"/>
                                <w:i/>
                                <w:noProof/>
                                <w:szCs w:val="22"/>
                                <w:lang w:eastAsia="ja-JP"/>
                              </w:rPr>
                            </m:ctrlPr>
                          </m:fPr>
                          <m:num>
                            <m:r>
                              <w:rPr>
                                <w:rFonts w:ascii="Cambria Math" w:hAnsi="Cambria Math"/>
                                <w:noProof/>
                                <w:szCs w:val="22"/>
                                <w:lang w:eastAsia="ja-JP"/>
                              </w:rPr>
                              <m:t>2</m:t>
                            </m:r>
                          </m:num>
                          <m:den>
                            <m:r>
                              <w:rPr>
                                <w:rFonts w:ascii="Cambria Math" w:hAnsi="Cambria Math"/>
                                <w:noProof/>
                                <w:szCs w:val="22"/>
                                <w:lang w:eastAsia="ja-JP"/>
                              </w:rPr>
                              <m:t>m-1</m:t>
                            </m:r>
                          </m:den>
                        </m:f>
                      </m:sup>
                    </m:sSup>
                  </m:e>
                </m:nary>
              </m:e>
            </m:eqArr>
            <m:r>
              <w:rPr>
                <w:rFonts w:ascii="Cambria Math" w:hAnsi="Cambria Math"/>
                <w:noProof/>
                <w:szCs w:val="22"/>
                <w:lang w:eastAsia="ja-JP"/>
              </w:rPr>
              <m:t xml:space="preserve">  if </m:t>
            </m:r>
            <m:sSub>
              <m:sSubPr>
                <m:ctrlPr>
                  <w:rPr>
                    <w:rFonts w:ascii="Cambria Math" w:hAnsi="Cambria Math"/>
                    <w:i/>
                    <w:noProof/>
                    <w:szCs w:val="22"/>
                    <w:lang w:eastAsia="ja-JP"/>
                  </w:rPr>
                </m:ctrlPr>
              </m:sSubPr>
              <m:e>
                <m:r>
                  <w:rPr>
                    <w:rFonts w:ascii="Cambria Math" w:hAnsi="Cambria Math"/>
                    <w:noProof/>
                    <w:szCs w:val="22"/>
                    <w:lang w:eastAsia="ja-JP"/>
                  </w:rPr>
                  <m:t>I</m:t>
                </m:r>
              </m:e>
              <m:sub>
                <m:r>
                  <w:rPr>
                    <w:rFonts w:ascii="Cambria Math" w:hAnsi="Cambria Math"/>
                    <w:noProof/>
                    <w:szCs w:val="22"/>
                    <w:lang w:eastAsia="ja-JP"/>
                  </w:rPr>
                  <m:t>i</m:t>
                </m:r>
              </m:sub>
            </m:sSub>
            <m:r>
              <w:rPr>
                <w:rFonts w:ascii="Cambria Math" w:hAnsi="Cambria Math"/>
                <w:noProof/>
                <w:szCs w:val="22"/>
                <w:lang w:eastAsia="ja-JP"/>
              </w:rPr>
              <m:t xml:space="preserve"> ∈ </m:t>
            </m:r>
            <m:bar>
              <m:barPr>
                <m:pos m:val="top"/>
                <m:ctrlPr>
                  <w:rPr>
                    <w:rFonts w:ascii="Cambria Math" w:hAnsi="Cambria Math"/>
                    <w:i/>
                    <w:noProof/>
                    <w:szCs w:val="22"/>
                    <w:lang w:eastAsia="ja-JP"/>
                  </w:rPr>
                </m:ctrlPr>
              </m:barPr>
              <m:e>
                <m:sSub>
                  <m:sSubPr>
                    <m:ctrlPr>
                      <w:rPr>
                        <w:rFonts w:ascii="Cambria Math" w:hAnsi="Cambria Math"/>
                        <w:i/>
                        <w:noProof/>
                        <w:szCs w:val="22"/>
                        <w:lang w:eastAsia="ja-JP"/>
                      </w:rPr>
                    </m:ctrlPr>
                  </m:sSubPr>
                  <m:e>
                    <m:r>
                      <w:rPr>
                        <w:rFonts w:ascii="Cambria Math" w:hAnsi="Cambria Math"/>
                        <w:noProof/>
                        <w:szCs w:val="22"/>
                        <w:lang w:eastAsia="ja-JP"/>
                      </w:rPr>
                      <m:t>C</m:t>
                    </m:r>
                  </m:e>
                  <m:sub>
                    <m:r>
                      <w:rPr>
                        <w:rFonts w:ascii="Cambria Math" w:hAnsi="Cambria Math"/>
                        <w:noProof/>
                        <w:szCs w:val="22"/>
                        <w:lang w:eastAsia="ja-JP"/>
                      </w:rPr>
                      <m:t>j</m:t>
                    </m:r>
                  </m:sub>
                </m:sSub>
              </m:e>
            </m:bar>
            <m:r>
              <w:rPr>
                <w:rFonts w:ascii="Cambria Math" w:hAnsi="Cambria Math"/>
                <w:noProof/>
                <w:szCs w:val="22"/>
                <w:lang w:eastAsia="ja-JP"/>
              </w:rPr>
              <m:t xml:space="preserve">, i=1, 2, 3, …, </m:t>
            </m:r>
            <m:sSub>
              <m:sSubPr>
                <m:ctrlPr>
                  <w:rPr>
                    <w:rFonts w:ascii="Cambria Math" w:hAnsi="Cambria Math"/>
                    <w:i/>
                    <w:noProof/>
                    <w:szCs w:val="22"/>
                    <w:lang w:eastAsia="ja-JP"/>
                  </w:rPr>
                </m:ctrlPr>
              </m:sSubPr>
              <m:e>
                <m:r>
                  <w:rPr>
                    <w:rFonts w:ascii="Cambria Math" w:hAnsi="Cambria Math"/>
                    <w:noProof/>
                    <w:szCs w:val="22"/>
                    <w:lang w:eastAsia="ja-JP"/>
                  </w:rPr>
                  <m:t>n</m:t>
                </m:r>
              </m:e>
              <m:sub>
                <m:r>
                  <w:rPr>
                    <w:rFonts w:ascii="Cambria Math" w:hAnsi="Cambria Math"/>
                    <w:noProof/>
                    <w:szCs w:val="22"/>
                    <w:lang w:eastAsia="ja-JP"/>
                  </w:rPr>
                  <m:t>x</m:t>
                </m:r>
              </m:sub>
            </m:sSub>
            <m:r>
              <w:rPr>
                <w:rFonts w:ascii="Cambria Math" w:hAnsi="Cambria Math"/>
                <w:noProof/>
                <w:szCs w:val="22"/>
                <w:lang w:eastAsia="ja-JP"/>
              </w:rPr>
              <m:t>, j=1, 2, 3, …, k</m:t>
            </m:r>
          </m:e>
        </m:d>
      </m:oMath>
      <w:r w:rsidR="002853F2">
        <w:t xml:space="preserve"> </w:t>
      </w:r>
      <w:r w:rsidR="00065493">
        <w:tab/>
      </w:r>
      <w:r w:rsidR="00065493">
        <w:tab/>
      </w:r>
      <w:r w:rsidR="008337B4">
        <w:t>(1)</w:t>
      </w:r>
    </w:p>
    <w:p w14:paraId="65225E7B" w14:textId="73D019A1" w:rsidR="00AB607D" w:rsidRDefault="00AB607D" w:rsidP="00A5294C">
      <w:pPr>
        <w:pStyle w:val="Para"/>
      </w:pPr>
      <w:r>
        <w:lastRenderedPageBreak/>
        <w:t xml:space="preserve">The exponent m &gt; 1 is the parameter to change the weighting impact of membership values, usually in range from 1.5 to 2.5 as </w:t>
      </w:r>
      <w:r w:rsidR="00893C77">
        <w:t>different methods suggested. The new cluster center is computed according to the function:</w:t>
      </w:r>
    </w:p>
    <w:p w14:paraId="117420CA" w14:textId="3D103A4E" w:rsidR="009B4076" w:rsidRPr="00AF61D4" w:rsidRDefault="00AF61D4" w:rsidP="00AF61D4">
      <w:pPr>
        <w:pStyle w:val="PostHeadPara"/>
        <w:jc w:val="center"/>
        <w:rPr>
          <w:iCs/>
          <w:szCs w:val="18"/>
        </w:rPr>
      </w:pPr>
      <m:oMath>
        <m:sSubSup>
          <m:sSubSupPr>
            <m:ctrlPr>
              <w:rPr>
                <w:rFonts w:ascii="Cambria Math" w:hAnsi="Cambria Math"/>
                <w:i/>
                <w:szCs w:val="18"/>
              </w:rPr>
            </m:ctrlPr>
          </m:sSubSupPr>
          <m:e>
            <m:r>
              <w:rPr>
                <w:rFonts w:ascii="Cambria Math" w:hAnsi="Cambria Math"/>
                <w:szCs w:val="18"/>
              </w:rPr>
              <m:t>c</m:t>
            </m:r>
          </m:e>
          <m:sub>
            <m:r>
              <w:rPr>
                <w:rFonts w:ascii="Cambria Math" w:hAnsi="Cambria Math"/>
                <w:szCs w:val="18"/>
              </w:rPr>
              <m:t>j</m:t>
            </m:r>
          </m:sub>
          <m:sup>
            <m:r>
              <w:rPr>
                <w:rFonts w:ascii="Cambria Math" w:hAnsi="Cambria Math"/>
                <w:szCs w:val="18"/>
              </w:rPr>
              <m:t>(l+1)</m:t>
            </m:r>
          </m:sup>
        </m:sSubSup>
        <m:r>
          <w:rPr>
            <w:rFonts w:ascii="Cambria Math" w:hAnsi="Cambria Math"/>
            <w:szCs w:val="18"/>
          </w:rPr>
          <m:t xml:space="preserve">= </m:t>
        </m:r>
        <m:f>
          <m:fPr>
            <m:ctrlPr>
              <w:rPr>
                <w:rFonts w:ascii="Cambria Math" w:hAnsi="Cambria Math"/>
                <w:i/>
                <w:szCs w:val="18"/>
              </w:rPr>
            </m:ctrlPr>
          </m:fPr>
          <m:num>
            <m:nary>
              <m:naryPr>
                <m:chr m:val="∑"/>
                <m:limLoc m:val="subSup"/>
                <m:ctrlPr>
                  <w:rPr>
                    <w:rFonts w:ascii="Cambria Math" w:hAnsi="Cambria Math"/>
                    <w:i/>
                    <w:szCs w:val="18"/>
                  </w:rPr>
                </m:ctrlPr>
              </m:naryPr>
              <m:sub>
                <m:r>
                  <w:rPr>
                    <w:rFonts w:ascii="Cambria Math" w:hAnsi="Cambria Math"/>
                    <w:szCs w:val="18"/>
                  </w:rPr>
                  <m:t>i=1</m:t>
                </m:r>
              </m:sub>
              <m:sup>
                <m:sSub>
                  <m:sSubPr>
                    <m:ctrlPr>
                      <w:rPr>
                        <w:rFonts w:ascii="Cambria Math" w:hAnsi="Cambria Math"/>
                        <w:i/>
                        <w:szCs w:val="18"/>
                      </w:rPr>
                    </m:ctrlPr>
                  </m:sSubPr>
                  <m:e>
                    <m:r>
                      <w:rPr>
                        <w:rFonts w:ascii="Cambria Math" w:hAnsi="Cambria Math"/>
                        <w:szCs w:val="18"/>
                      </w:rPr>
                      <m:t>n</m:t>
                    </m:r>
                  </m:e>
                  <m:sub>
                    <m:r>
                      <w:rPr>
                        <w:rFonts w:ascii="Cambria Math" w:hAnsi="Cambria Math"/>
                        <w:szCs w:val="18"/>
                      </w:rPr>
                      <m:t>x</m:t>
                    </m:r>
                  </m:sub>
                </m:sSub>
              </m:sup>
              <m:e>
                <m:sSup>
                  <m:sSupPr>
                    <m:ctrlPr>
                      <w:rPr>
                        <w:rFonts w:ascii="Cambria Math" w:hAnsi="Cambria Math"/>
                        <w:i/>
                        <w:szCs w:val="18"/>
                      </w:rPr>
                    </m:ctrlPr>
                  </m:sSupPr>
                  <m:e>
                    <m:r>
                      <w:rPr>
                        <w:rFonts w:ascii="Cambria Math" w:hAnsi="Cambria Math"/>
                        <w:szCs w:val="18"/>
                      </w:rPr>
                      <m:t>(</m:t>
                    </m:r>
                    <m:sSubSup>
                      <m:sSubSupPr>
                        <m:ctrlPr>
                          <w:rPr>
                            <w:rFonts w:ascii="Cambria Math" w:hAnsi="Cambria Math"/>
                            <w:i/>
                            <w:szCs w:val="18"/>
                          </w:rPr>
                        </m:ctrlPr>
                      </m:sSubSupPr>
                      <m:e>
                        <m:r>
                          <w:rPr>
                            <w:rFonts w:ascii="Cambria Math" w:hAnsi="Cambria Math"/>
                            <w:szCs w:val="18"/>
                          </w:rPr>
                          <m:t>u</m:t>
                        </m:r>
                      </m:e>
                      <m:sub>
                        <m:r>
                          <w:rPr>
                            <w:rFonts w:ascii="Cambria Math" w:hAnsi="Cambria Math"/>
                            <w:szCs w:val="18"/>
                          </w:rPr>
                          <m:t>ij</m:t>
                        </m:r>
                      </m:sub>
                      <m:sup>
                        <m:r>
                          <w:rPr>
                            <w:rFonts w:ascii="Cambria Math" w:hAnsi="Cambria Math"/>
                            <w:szCs w:val="18"/>
                          </w:rPr>
                          <m:t>(l)</m:t>
                        </m:r>
                      </m:sup>
                    </m:sSubSup>
                    <m:r>
                      <w:rPr>
                        <w:rFonts w:ascii="Cambria Math" w:hAnsi="Cambria Math"/>
                        <w:szCs w:val="18"/>
                      </w:rPr>
                      <m:t>)</m:t>
                    </m:r>
                  </m:e>
                  <m:sup>
                    <m:r>
                      <w:rPr>
                        <w:rFonts w:ascii="Cambria Math" w:hAnsi="Cambria Math"/>
                        <w:szCs w:val="18"/>
                      </w:rPr>
                      <m:t>m</m:t>
                    </m:r>
                  </m:sup>
                </m:sSup>
                <m:sSub>
                  <m:sSubPr>
                    <m:ctrlPr>
                      <w:rPr>
                        <w:rFonts w:ascii="Cambria Math" w:hAnsi="Cambria Math"/>
                        <w:i/>
                        <w:szCs w:val="18"/>
                      </w:rPr>
                    </m:ctrlPr>
                  </m:sSubPr>
                  <m:e>
                    <m:r>
                      <w:rPr>
                        <w:rFonts w:ascii="Cambria Math" w:hAnsi="Cambria Math"/>
                        <w:szCs w:val="18"/>
                      </w:rPr>
                      <m:t>I</m:t>
                    </m:r>
                  </m:e>
                  <m:sub>
                    <m:r>
                      <w:rPr>
                        <w:rFonts w:ascii="Cambria Math" w:hAnsi="Cambria Math"/>
                        <w:szCs w:val="18"/>
                      </w:rPr>
                      <m:t>i</m:t>
                    </m:r>
                  </m:sub>
                </m:sSub>
              </m:e>
            </m:nary>
          </m:num>
          <m:den>
            <m:nary>
              <m:naryPr>
                <m:chr m:val="∑"/>
                <m:limLoc m:val="subSup"/>
                <m:ctrlPr>
                  <w:rPr>
                    <w:rFonts w:ascii="Cambria Math" w:hAnsi="Cambria Math"/>
                    <w:i/>
                    <w:szCs w:val="18"/>
                  </w:rPr>
                </m:ctrlPr>
              </m:naryPr>
              <m:sub>
                <m:r>
                  <w:rPr>
                    <w:rFonts w:ascii="Cambria Math" w:hAnsi="Cambria Math"/>
                    <w:szCs w:val="18"/>
                  </w:rPr>
                  <m:t>i=1</m:t>
                </m:r>
              </m:sub>
              <m:sup>
                <m:sSub>
                  <m:sSubPr>
                    <m:ctrlPr>
                      <w:rPr>
                        <w:rFonts w:ascii="Cambria Math" w:hAnsi="Cambria Math"/>
                        <w:i/>
                        <w:szCs w:val="18"/>
                      </w:rPr>
                    </m:ctrlPr>
                  </m:sSubPr>
                  <m:e>
                    <m:r>
                      <w:rPr>
                        <w:rFonts w:ascii="Cambria Math" w:hAnsi="Cambria Math"/>
                        <w:szCs w:val="18"/>
                      </w:rPr>
                      <m:t>n</m:t>
                    </m:r>
                  </m:e>
                  <m:sub>
                    <m:r>
                      <w:rPr>
                        <w:rFonts w:ascii="Cambria Math" w:hAnsi="Cambria Math"/>
                        <w:szCs w:val="18"/>
                      </w:rPr>
                      <m:t>x</m:t>
                    </m:r>
                  </m:sub>
                </m:sSub>
              </m:sup>
              <m:e>
                <m:sSup>
                  <m:sSupPr>
                    <m:ctrlPr>
                      <w:rPr>
                        <w:rFonts w:ascii="Cambria Math" w:hAnsi="Cambria Math"/>
                        <w:i/>
                        <w:szCs w:val="18"/>
                      </w:rPr>
                    </m:ctrlPr>
                  </m:sSupPr>
                  <m:e>
                    <m:r>
                      <w:rPr>
                        <w:rFonts w:ascii="Cambria Math" w:hAnsi="Cambria Math"/>
                        <w:szCs w:val="18"/>
                      </w:rPr>
                      <m:t>(</m:t>
                    </m:r>
                    <m:sSubSup>
                      <m:sSubSupPr>
                        <m:ctrlPr>
                          <w:rPr>
                            <w:rFonts w:ascii="Cambria Math" w:hAnsi="Cambria Math"/>
                            <w:i/>
                            <w:szCs w:val="18"/>
                          </w:rPr>
                        </m:ctrlPr>
                      </m:sSubSupPr>
                      <m:e>
                        <m:r>
                          <w:rPr>
                            <w:rFonts w:ascii="Cambria Math" w:hAnsi="Cambria Math"/>
                            <w:szCs w:val="18"/>
                          </w:rPr>
                          <m:t>u</m:t>
                        </m:r>
                      </m:e>
                      <m:sub>
                        <m:r>
                          <w:rPr>
                            <w:rFonts w:ascii="Cambria Math" w:hAnsi="Cambria Math"/>
                            <w:szCs w:val="18"/>
                          </w:rPr>
                          <m:t>ij</m:t>
                        </m:r>
                      </m:sub>
                      <m:sup>
                        <m:r>
                          <w:rPr>
                            <w:rFonts w:ascii="Cambria Math" w:hAnsi="Cambria Math"/>
                            <w:szCs w:val="18"/>
                          </w:rPr>
                          <m:t>(l)</m:t>
                        </m:r>
                      </m:sup>
                    </m:sSubSup>
                    <m:r>
                      <w:rPr>
                        <w:rFonts w:ascii="Cambria Math" w:hAnsi="Cambria Math"/>
                        <w:szCs w:val="18"/>
                      </w:rPr>
                      <m:t>)</m:t>
                    </m:r>
                  </m:e>
                  <m:sup>
                    <m:r>
                      <w:rPr>
                        <w:rFonts w:ascii="Cambria Math" w:hAnsi="Cambria Math"/>
                        <w:szCs w:val="18"/>
                      </w:rPr>
                      <m:t>m</m:t>
                    </m:r>
                  </m:sup>
                </m:sSup>
              </m:e>
            </m:nary>
          </m:den>
        </m:f>
        <m:r>
          <w:rPr>
            <w:rFonts w:ascii="Cambria Math" w:hAnsi="Cambria Math"/>
            <w:szCs w:val="18"/>
          </w:rPr>
          <m:t>, j=1, 2, 3, …, k</m:t>
        </m:r>
      </m:oMath>
      <w:r>
        <w:rPr>
          <w:i/>
          <w:szCs w:val="18"/>
        </w:rPr>
        <w:tab/>
      </w:r>
      <w:r>
        <w:rPr>
          <w:iCs/>
          <w:szCs w:val="18"/>
        </w:rPr>
        <w:t>(2)</w:t>
      </w:r>
    </w:p>
    <w:p w14:paraId="260AFCA1" w14:textId="13D1B898" w:rsidR="00BA3D4E" w:rsidRDefault="009A07D5" w:rsidP="00A5294C">
      <w:pPr>
        <w:pStyle w:val="Para"/>
      </w:pPr>
      <w:r>
        <w:t xml:space="preserve">And the objective function for FRCM </w:t>
      </w:r>
      <w:r w:rsidR="00BA3D4E">
        <w:t xml:space="preserve">is </w:t>
      </w:r>
      <w:r>
        <w:t>as follows:</w:t>
      </w:r>
    </w:p>
    <w:p w14:paraId="6FA355C4" w14:textId="058459AE" w:rsidR="00BA3D4E" w:rsidRDefault="00BA3D4E" w:rsidP="00BA3D4E">
      <w:pPr>
        <w:pStyle w:val="PostHeadPara"/>
        <w:jc w:val="center"/>
      </w:pPr>
      <m:oMath>
        <m:sSubSup>
          <m:sSubSupPr>
            <m:ctrlPr>
              <w:rPr>
                <w:rFonts w:ascii="Cambria Math" w:hAnsi="Cambria Math"/>
                <w:i/>
              </w:rPr>
            </m:ctrlPr>
          </m:sSubSupPr>
          <m:e>
            <m:r>
              <w:rPr>
                <w:rFonts w:ascii="Cambria Math" w:hAnsi="Cambria Math"/>
              </w:rPr>
              <m:t>J</m:t>
            </m:r>
          </m:e>
          <m:sub>
            <m:r>
              <w:rPr>
                <w:rFonts w:ascii="Cambria Math" w:hAnsi="Cambria Math"/>
              </w:rPr>
              <m:t>m</m:t>
            </m:r>
          </m:sub>
          <m:sup>
            <m:d>
              <m:dPr>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u, c</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x</m:t>
                </m:r>
              </m:sub>
            </m:sSub>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e>
                  <m:sup>
                    <m:r>
                      <w:rPr>
                        <w:rFonts w:ascii="Cambria Math" w:hAnsi="Cambria Math"/>
                      </w:rPr>
                      <m:t>m</m:t>
                    </m:r>
                  </m:sup>
                </m:sSup>
              </m:e>
            </m:nary>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oMath>
      <w:r>
        <w:t xml:space="preserve"> </w:t>
      </w:r>
      <w:r>
        <w:tab/>
      </w:r>
      <w:r>
        <w:tab/>
        <w:t>(3)</w:t>
      </w:r>
    </w:p>
    <w:p w14:paraId="6AACAC95" w14:textId="2CC5945B" w:rsidR="00BA3D4E" w:rsidRPr="00A65ADA" w:rsidRDefault="009950A0" w:rsidP="00A5294C">
      <w:pPr>
        <w:pStyle w:val="Para"/>
      </w:pPr>
      <w:r>
        <w:t>To wrap up, the algorithm is formulated as follows:</w:t>
      </w:r>
    </w:p>
    <w:p w14:paraId="5C841C0E" w14:textId="57DF3651" w:rsidR="009F1428" w:rsidRPr="009E0C94" w:rsidRDefault="00BA3D4E" w:rsidP="009E0C94">
      <w:pPr>
        <w:pStyle w:val="AlgorithmCaption"/>
        <w:rPr>
          <w:rFonts w:ascii="Times New Roman" w:hAnsi="Times New Roman"/>
          <w:sz w:val="20"/>
          <w:szCs w:val="20"/>
          <w:lang w:eastAsia="ja-JP"/>
        </w:rPr>
      </w:pPr>
      <w:r w:rsidRPr="006F02D2">
        <w:rPr>
          <w:rFonts w:ascii="Times New Roman" w:hAnsi="Times New Roman"/>
          <w:sz w:val="20"/>
          <w:szCs w:val="20"/>
          <w:lang w:eastAsia="ja-JP"/>
        </w:rPr>
        <w:t xml:space="preserve">ALGORITHM 1: </w:t>
      </w:r>
      <w:r>
        <w:rPr>
          <w:rFonts w:ascii="Times New Roman" w:hAnsi="Times New Roman"/>
          <w:sz w:val="20"/>
          <w:szCs w:val="20"/>
          <w:lang w:eastAsia="ja-JP"/>
        </w:rPr>
        <w:t>Fuzzy Rough C-Means</w:t>
      </w:r>
    </w:p>
    <w:p w14:paraId="5BA9E34F" w14:textId="36AF0EE3" w:rsidR="009950A0" w:rsidRDefault="009950A0" w:rsidP="003178E3">
      <w:pPr>
        <w:pStyle w:val="Algorithm"/>
      </w:pPr>
      <w:r>
        <w:t>Unlabeled data I, number of clusters k, threshold parameter T, exponent index m, stop criterion</w:t>
      </w:r>
      <w:r w:rsidR="00C71128">
        <w:t xml:space="preserve"> </w:t>
      </w:r>
      <m:oMath>
        <m:r>
          <w:rPr>
            <w:rFonts w:ascii="Cambria Math" w:hAnsi="Cambria Math"/>
          </w:rPr>
          <m:t>ε</m:t>
        </m:r>
      </m:oMath>
      <w:r w:rsidR="0024364D">
        <w:t>.</w:t>
      </w:r>
    </w:p>
    <w:p w14:paraId="65DF3411" w14:textId="215683FC" w:rsidR="0024364D" w:rsidRDefault="008337B4" w:rsidP="003178E3">
      <w:pPr>
        <w:pStyle w:val="Algorithm"/>
      </w:pPr>
      <w:r>
        <w:t>Membership matrix u, k cluster centers</w:t>
      </w:r>
    </w:p>
    <w:p w14:paraId="7F2270F2" w14:textId="276834F6" w:rsidR="008337B4" w:rsidRDefault="008337B4" w:rsidP="003178E3">
      <w:pPr>
        <w:pStyle w:val="Algorithm"/>
      </w:pPr>
      <w:r>
        <w:t>Let</w:t>
      </w:r>
      <w:r w:rsidR="003178E3">
        <w:t xml:space="preserve"> </w:t>
      </w:r>
      <m:oMath>
        <m:r>
          <w:rPr>
            <w:rFonts w:ascii="Cambria Math" w:hAnsi="Cambria Math"/>
          </w:rPr>
          <m:t>l</m:t>
        </m:r>
        <m:r>
          <m:rPr>
            <m:sty m:val="p"/>
          </m:rPr>
          <w:rPr>
            <w:rFonts w:ascii="Cambria Math" w:hAnsi="Cambria Math"/>
          </w:rPr>
          <m:t>=0</m:t>
        </m:r>
      </m:oMath>
      <w:r>
        <w:t>, initialize membership matrix u randomly</w:t>
      </w:r>
    </w:p>
    <w:p w14:paraId="63C4883F" w14:textId="7E112482" w:rsidR="00C71128" w:rsidRDefault="00C71128" w:rsidP="003178E3">
      <w:pPr>
        <w:pStyle w:val="Algorithm"/>
      </w:pPr>
      <w:r>
        <w:t xml:space="preserve">while </w:t>
      </w:r>
      <m:oMath>
        <m:r>
          <w:rPr>
            <w:rFonts w:ascii="Cambria Math" w:hAnsi="Cambria Math"/>
          </w:rPr>
          <m:t>l&lt; ε</m:t>
        </m:r>
      </m:oMath>
      <w:r>
        <w:t>, do</w:t>
      </w:r>
    </w:p>
    <w:p w14:paraId="1C390C7E" w14:textId="0FCFEAF7" w:rsidR="008337B4" w:rsidRDefault="00C71128" w:rsidP="00C71128">
      <w:pPr>
        <w:pStyle w:val="Algorithm"/>
        <w:ind w:firstLine="510"/>
      </w:pPr>
      <w:r>
        <w:t>c</w:t>
      </w:r>
      <w:r w:rsidR="009F1428">
        <w:t>alculate pairwise distances between each data points and c</w:t>
      </w:r>
      <w:r w:rsidR="008337B4">
        <w:t>alculate cluster centers</w:t>
      </w:r>
      <w: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r>
          <w:rPr>
            <w:rFonts w:ascii="Cambria Math" w:hAnsi="Cambria Math"/>
          </w:rPr>
          <m:t>=1, 2, 3, …, k</m:t>
        </m:r>
      </m:oMath>
      <w:r>
        <w:t xml:space="preserve"> </w:t>
      </w:r>
      <w:r w:rsidR="008337B4">
        <w:t xml:space="preserve">using </w:t>
      </w:r>
      <w:r w:rsidR="009F1428">
        <w:t xml:space="preserve">randomly initialized membership matrix u and </w:t>
      </w:r>
      <w:r w:rsidR="008337B4">
        <w:t xml:space="preserve">equation </w:t>
      </w:r>
      <w:r w:rsidR="009F1428">
        <w:t>(2)</w:t>
      </w:r>
    </w:p>
    <w:p w14:paraId="43FD559F" w14:textId="714E93E7" w:rsidR="009F1428" w:rsidRDefault="00C71128" w:rsidP="00C71128">
      <w:pPr>
        <w:pStyle w:val="Algorithm"/>
        <w:ind w:firstLine="510"/>
      </w:pPr>
      <w:r>
        <w:t>a</w:t>
      </w:r>
      <w:r w:rsidR="009F1428">
        <w:t>ssign data points to the approximations:</w:t>
      </w:r>
    </w:p>
    <w:p w14:paraId="7363AA99" w14:textId="16137855" w:rsidR="009F1428" w:rsidRDefault="006B6F8B" w:rsidP="002640A7">
      <w:pPr>
        <w:pStyle w:val="Algorithm"/>
        <w:ind w:firstLine="1020"/>
      </w:pPr>
      <w:r>
        <w:t>c</w:t>
      </w:r>
      <w:r w:rsidR="00905B2C">
        <w:t>alculate its closest center</w:t>
      </w:r>
      <w: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h</m:t>
            </m:r>
          </m:sub>
          <m:sup>
            <m:r>
              <w:rPr>
                <w:rFonts w:ascii="Cambria Math" w:hAnsi="Cambria Math"/>
              </w:rPr>
              <m:t>(l)</m:t>
            </m:r>
          </m:sup>
        </m:sSubSup>
      </m:oMath>
      <w:r>
        <w:t xml:space="preserve"> a</w:t>
      </w:r>
      <w:r w:rsidR="00905B2C">
        <w:t>nd</w:t>
      </w:r>
      <w:r>
        <w:t xml:space="preserve"> distance set </w:t>
      </w:r>
      <m:oMath>
        <m:sSup>
          <m:sSupPr>
            <m:ctrlPr>
              <w:rPr>
                <w:rFonts w:ascii="Cambria Math" w:hAnsi="Cambria Math"/>
                <w:i/>
              </w:rPr>
            </m:ctrlPr>
          </m:sSupPr>
          <m:e>
            <m:r>
              <w:rPr>
                <w:rFonts w:ascii="Cambria Math" w:hAnsi="Cambria Math"/>
              </w:rPr>
              <m:t>A</m:t>
            </m:r>
          </m:e>
          <m:sup>
            <m:r>
              <w:rPr>
                <w:rFonts w:ascii="Cambria Math" w:hAnsi="Cambria Math"/>
              </w:rPr>
              <m:t>(l)</m:t>
            </m:r>
          </m:sup>
        </m:sSup>
      </m:oMath>
      <w:r>
        <w:t xml:space="preserve"> </w:t>
      </w:r>
      <w:r w:rsidR="00905B2C">
        <w:t>as follows:</w:t>
      </w:r>
    </w:p>
    <w:p w14:paraId="03FC0CA1" w14:textId="2B60D86A" w:rsidR="006B6F8B" w:rsidRPr="00B07ABC" w:rsidRDefault="006B6F8B" w:rsidP="006B6F8B">
      <w:pPr>
        <w:pStyle w:val="Algorithm"/>
        <w:ind w:firstLine="510"/>
        <w:jc w:val="center"/>
      </w:pPr>
      <m:oMathPara>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l</m:t>
                  </m:r>
                </m:e>
              </m:d>
            </m:sup>
          </m:sSup>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h</m:t>
                  </m:r>
                </m:sub>
                <m:sup>
                  <m:d>
                    <m:dPr>
                      <m:ctrlPr>
                        <w:rPr>
                          <w:rFonts w:ascii="Cambria Math" w:hAnsi="Cambria Math"/>
                          <w:i/>
                        </w:rPr>
                      </m:ctrlPr>
                    </m:dPr>
                    <m:e>
                      <m:r>
                        <w:rPr>
                          <w:rFonts w:ascii="Cambria Math" w:hAnsi="Cambria Math"/>
                        </w:rPr>
                        <m:t>l</m:t>
                      </m:r>
                    </m:e>
                  </m:d>
                </m:sup>
              </m:sSub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1 ≤j ≤k</m:t>
                  </m:r>
                </m:lim>
              </m:limLow>
            </m:fName>
            <m:e>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func>
        </m:oMath>
      </m:oMathPara>
    </w:p>
    <w:p w14:paraId="761332E8" w14:textId="4C206B7F" w:rsidR="00905B2C" w:rsidRDefault="00B07ABC" w:rsidP="002640A7">
      <w:pPr>
        <w:pStyle w:val="Algorithm"/>
        <w:ind w:firstLine="510"/>
        <w:jc w:val="center"/>
      </w:pPr>
      <m:oMath>
        <m:r>
          <w:rPr>
            <w:rFonts w:ascii="Cambria Math" w:hAnsi="Cambria Math"/>
          </w:rPr>
          <m:t>A=</m:t>
        </m:r>
        <m:d>
          <m:dPr>
            <m:begChr m:val="{"/>
            <m:endChr m:val="}"/>
            <m:ctrlPr>
              <w:rPr>
                <w:rFonts w:ascii="Cambria Math" w:hAnsi="Cambria Math"/>
                <w:i/>
              </w:rPr>
            </m:ctrlPr>
          </m:dPr>
          <m:e>
            <m:r>
              <w:rPr>
                <w:rFonts w:ascii="Cambria Math" w:hAnsi="Cambria Math"/>
              </w:rPr>
              <m:t xml:space="preserve">∀s, s=1, 2, 3, …, k, s ≠h: </m:t>
            </m:r>
            <m:sSubSup>
              <m:sSubSupPr>
                <m:ctrlPr>
                  <w:rPr>
                    <w:rFonts w:ascii="Cambria Math" w:hAnsi="Cambria Math"/>
                    <w:i/>
                  </w:rPr>
                </m:ctrlPr>
              </m:sSubSupPr>
              <m:e>
                <m:r>
                  <w:rPr>
                    <w:rFonts w:ascii="Cambria Math" w:hAnsi="Cambria Math"/>
                  </w:rPr>
                  <m:t>d</m:t>
                </m:r>
              </m:e>
              <m:sub>
                <m:r>
                  <w:rPr>
                    <w:rFonts w:ascii="Cambria Math" w:hAnsi="Cambria Math"/>
                  </w:rPr>
                  <m:t>is</m:t>
                </m:r>
              </m:sub>
              <m:sup>
                <m:d>
                  <m:dPr>
                    <m:ctrlPr>
                      <w:rPr>
                        <w:rFonts w:ascii="Cambria Math" w:hAnsi="Cambria Math"/>
                        <w:i/>
                      </w:rPr>
                    </m:ctrlPr>
                  </m:dPr>
                  <m:e>
                    <m:r>
                      <w:rPr>
                        <w:rFonts w:ascii="Cambria Math" w:hAnsi="Cambria Math"/>
                      </w:rPr>
                      <m:t>l</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ih</m:t>
                </m:r>
              </m:sub>
              <m:sup>
                <m:d>
                  <m:dPr>
                    <m:ctrlPr>
                      <w:rPr>
                        <w:rFonts w:ascii="Cambria Math" w:hAnsi="Cambria Math"/>
                        <w:i/>
                      </w:rPr>
                    </m:ctrlPr>
                  </m:dPr>
                  <m:e>
                    <m:r>
                      <w:rPr>
                        <w:rFonts w:ascii="Cambria Math" w:hAnsi="Cambria Math"/>
                      </w:rPr>
                      <m:t>l</m:t>
                    </m:r>
                  </m:e>
                </m:d>
              </m:sup>
            </m:sSubSup>
            <m:r>
              <w:rPr>
                <w:rFonts w:ascii="Cambria Math" w:hAnsi="Cambria Math"/>
              </w:rPr>
              <m:t>≤T</m:t>
            </m:r>
          </m:e>
        </m:d>
      </m:oMath>
      <w:r w:rsidR="002640A7">
        <w:tab/>
        <w:t>(4)</w:t>
      </w:r>
      <w:r w:rsidR="0061784A">
        <w:tab/>
      </w:r>
    </w:p>
    <w:p w14:paraId="2BF3F8F7" w14:textId="6F13D428" w:rsidR="00905B2C" w:rsidRDefault="002640A7" w:rsidP="002640A7">
      <w:pPr>
        <w:pStyle w:val="Algorithm"/>
        <w:ind w:firstLine="1020"/>
      </w:pPr>
      <w:r>
        <w:t>c</w:t>
      </w:r>
      <w:r w:rsidR="0061784A">
        <w:t>lassify data points based on</w:t>
      </w:r>
      <w:r>
        <w:t xml:space="preserve"> distance set</w:t>
      </w:r>
      <w:r w:rsidR="0061784A">
        <w:t xml:space="preserve"> A:</w:t>
      </w:r>
    </w:p>
    <w:p w14:paraId="66BF01C2" w14:textId="506068A3" w:rsidR="002640A7" w:rsidRPr="00445BAA" w:rsidRDefault="00445BAA" w:rsidP="002640A7">
      <w:pPr>
        <w:pStyle w:val="Algorithm"/>
        <w:ind w:firstLine="1020"/>
        <w:jc w:val="center"/>
      </w:pPr>
      <w:r>
        <w:tab/>
      </w:r>
      <m:oMath>
        <m:r>
          <w:rPr>
            <w:rFonts w:ascii="Cambria Math" w:hAnsi="Cambria Math"/>
          </w:rPr>
          <m:t xml:space="preserve">If A ≠ ∅, then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bar>
          <m:barPr>
            <m:pos m:val="top"/>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h</m:t>
                </m:r>
              </m:sub>
            </m:sSub>
          </m:e>
        </m:bar>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bar>
              <m:barPr>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 xml:space="preserve">, </m:t>
                </m:r>
              </m:e>
            </m:bar>
            <m:r>
              <w:rPr>
                <w:rFonts w:ascii="Cambria Math" w:hAnsi="Cambria Math"/>
              </w:rPr>
              <m:t>I</m:t>
            </m:r>
          </m:e>
          <m:sub>
            <m:r>
              <w:rPr>
                <w:rFonts w:ascii="Cambria Math" w:hAnsi="Cambria Math"/>
              </w:rPr>
              <m:t>i</m:t>
            </m:r>
          </m:sub>
        </m:sSub>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e>
        </m:bar>
        <m:r>
          <w:rPr>
            <w:rFonts w:ascii="Cambria Math" w:hAnsi="Cambria Math"/>
          </w:rPr>
          <m:t>l=1, 2, 3, …, k</m:t>
        </m:r>
      </m:oMath>
      <w:r>
        <w:tab/>
        <w:t>(5)</w:t>
      </w:r>
    </w:p>
    <w:p w14:paraId="5CCF07B7" w14:textId="05FF03FE" w:rsidR="0061784A" w:rsidRPr="00445BAA" w:rsidRDefault="00445BAA" w:rsidP="00445BAA">
      <w:pPr>
        <w:pStyle w:val="Algorithm"/>
        <w:jc w:val="center"/>
      </w:pPr>
      <w:r>
        <w:tab/>
      </w:r>
      <m:oMath>
        <m:r>
          <w:rPr>
            <w:rFonts w:ascii="Cambria Math" w:hAnsi="Cambria Math"/>
          </w:rPr>
          <m:t xml:space="preserve">If A= ∅, then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h</m:t>
                </m:r>
              </m:sub>
            </m:sSub>
          </m:e>
        </m:ba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C</m:t>
                </m:r>
              </m:e>
              <m:sub>
                <m:r>
                  <w:rPr>
                    <w:rFonts w:ascii="Cambria Math" w:hAnsi="Cambria Math"/>
                  </w:rPr>
                  <m:t>h</m:t>
                </m:r>
              </m:sub>
            </m:sSub>
          </m:e>
        </m:bar>
      </m:oMath>
    </w:p>
    <w:p w14:paraId="45E6D80B" w14:textId="7407F0D3" w:rsidR="00B742A1" w:rsidRDefault="00445BAA" w:rsidP="00C71128">
      <w:pPr>
        <w:pStyle w:val="Algorithm"/>
      </w:pPr>
      <w:r>
        <w:tab/>
        <w:t>c</w:t>
      </w:r>
      <w:r w:rsidR="00B742A1" w:rsidRPr="00445BAA">
        <w:t>ompute</w:t>
      </w:r>
      <w:r w:rsidR="00B742A1">
        <w:t xml:space="preserve"> new membership values using equation (1)</w:t>
      </w:r>
    </w:p>
    <w:p w14:paraId="7C9A5A6F" w14:textId="2C76AE57" w:rsidR="009E0C94" w:rsidRPr="00A5294C" w:rsidRDefault="009E0C94" w:rsidP="00A5294C">
      <w:pPr>
        <w:pStyle w:val="Algorithm"/>
        <w:rPr>
          <w:lang w:eastAsia="de-DE" w:bidi="en-US"/>
        </w:rPr>
      </w:pPr>
      <w:r>
        <w:tab/>
        <w:t>c</w:t>
      </w:r>
      <w:r w:rsidR="00B742A1">
        <w:t>ompute cost using equation (3</w:t>
      </w:r>
      <w:r>
        <w:t>)</w:t>
      </w:r>
    </w:p>
    <w:p w14:paraId="4BD195D6" w14:textId="24B76329" w:rsidR="003D5008" w:rsidRPr="00A5294C" w:rsidRDefault="003D5008" w:rsidP="00A5294C">
      <w:pPr>
        <w:pStyle w:val="Head3"/>
        <w:numPr>
          <w:ilvl w:val="2"/>
          <w:numId w:val="28"/>
        </w:numPr>
        <w:ind w:left="360" w:hanging="360"/>
      </w:pPr>
      <w:r w:rsidRPr="00A5294C">
        <w:t>Fuzzy Rough UCNN Clustering Architecture:</w:t>
      </w:r>
    </w:p>
    <w:p w14:paraId="320BE4FF" w14:textId="73C9BE18" w:rsidR="003D5008" w:rsidRDefault="001F5246" w:rsidP="00A5294C">
      <w:pPr>
        <w:pStyle w:val="Para"/>
      </w:pPr>
      <w:r>
        <w:t>To be able to enhance clustering algorithm’s performance, unsupervised CNN is integrated along with Fuzzy Rough C-Means clustering algorithm</w:t>
      </w:r>
      <w:r w:rsidR="009C2536">
        <w:t xml:space="preserve">. There are two parts in this architecture: The pre-clustering stage and further joint clustering and representation learning. The clusters are updated by using the FRCM algorithm in the forward pass of the architecture and </w:t>
      </w:r>
      <w:r w:rsidR="00501EA0">
        <w:t xml:space="preserve">optimized by the stochastic gradient descent in the backward pass. </w:t>
      </w:r>
    </w:p>
    <w:p w14:paraId="671DD149" w14:textId="77777777" w:rsidR="005D46E6" w:rsidRDefault="00501EA0" w:rsidP="00A5294C">
      <w:pPr>
        <w:pStyle w:val="Para"/>
      </w:pPr>
      <w:r>
        <w:t xml:space="preserve">In the pre-clustering stage, the size of the dataset will determine how large the respective multi-convolutional layers will be and will generally requires large-scale networks in case the dataset is huge enough. For the imagenet dataset used in this paper, the AlexNet </w:t>
      </w:r>
      <w:r w:rsidR="006C5E32">
        <w:t xml:space="preserve">architecture is proven to be effective enough to implement the training. The architecture consists of 5 convolutional layers (Conv1 – Conv5) used in AlexNet, followed along by </w:t>
      </w:r>
      <w:r w:rsidR="005D46E6">
        <w:t xml:space="preserve">3 adjustment layers (Conv6, Conv7, CConv) with channel number 6144, 2048 and k, connected with a fully connected (FC) layer and a softmax layer to extract the image features and predict the cluster labels. </w:t>
      </w:r>
    </w:p>
    <w:p w14:paraId="2F918809" w14:textId="6693BF35" w:rsidR="00993F1A" w:rsidRPr="00993F1A" w:rsidRDefault="005D46E6" w:rsidP="00A5294C">
      <w:pPr>
        <w:pStyle w:val="Para"/>
      </w:pPr>
      <w:r>
        <w:t>[Image of the architecture goes here]</w:t>
      </w:r>
    </w:p>
    <w:p w14:paraId="4C96C738" w14:textId="665CC03E" w:rsidR="00993F1A" w:rsidRDefault="00563465" w:rsidP="00A5294C">
      <w:pPr>
        <w:pStyle w:val="Head2"/>
        <w:numPr>
          <w:ilvl w:val="1"/>
          <w:numId w:val="25"/>
        </w:numPr>
        <w:ind w:left="360"/>
      </w:pPr>
      <w:r>
        <w:lastRenderedPageBreak/>
        <w:t>Related Work</w:t>
      </w:r>
    </w:p>
    <w:p w14:paraId="380DF820" w14:textId="37B721FA" w:rsidR="00FA2E61" w:rsidRDefault="00D60A72" w:rsidP="00A5294C">
      <w:pPr>
        <w:pStyle w:val="Para"/>
      </w:pPr>
      <w:r w:rsidRPr="00A5294C">
        <w:t>Hu et al. and Yu et al.[citation] proposed a clustering algorithm which is the combination of Fuzzy C-means and Rough C-means</w:t>
      </w:r>
      <w:r w:rsidR="008844A6" w:rsidRPr="00A5294C">
        <w:t xml:space="preserve"> that perceive real world applications of unstable and blurry data</w:t>
      </w:r>
      <w:r w:rsidRPr="00A5294C">
        <w:t xml:space="preserve">. </w:t>
      </w:r>
      <w:r w:rsidR="008844A6" w:rsidRPr="00A5294C">
        <w:t>Each data point is categorized based on threshold value and its membership value into lower and upper approximation. The centers are re-calculated using randomly created membership matrix and new membership value, correspond with data point’s coordinates and membership value, along with</w:t>
      </w:r>
      <w:r w:rsidR="00FA2E61" w:rsidRPr="00A5294C">
        <w:t xml:space="preserve"> an</w:t>
      </w:r>
      <w:r w:rsidR="008844A6" w:rsidRPr="00A5294C">
        <w:t xml:space="preserve"> </w:t>
      </w:r>
      <w:r w:rsidR="00FA2E61" w:rsidRPr="00A5294C">
        <w:t xml:space="preserve">exponent index value, usually stable at 2.0. </w:t>
      </w:r>
      <w:r w:rsidR="00FA2E61">
        <w:rPr>
          <w:lang w:eastAsia="de-DE" w:bidi="en-US"/>
        </w:rPr>
        <w:tab/>
      </w:r>
      <w:r w:rsidR="00FA2E61">
        <w:rPr>
          <w:lang w:eastAsia="de-DE" w:bidi="en-US"/>
        </w:rPr>
        <w:tab/>
      </w:r>
      <w:r w:rsidR="00FA2E61">
        <w:rPr>
          <w:lang w:eastAsia="de-DE" w:bidi="en-US"/>
        </w:rPr>
        <w:tab/>
      </w:r>
    </w:p>
    <w:p w14:paraId="67BCCA99" w14:textId="0C77E240" w:rsidR="00244AD1" w:rsidRDefault="00FA2E61" w:rsidP="00A5294C">
      <w:pPr>
        <w:pStyle w:val="Para"/>
      </w:pPr>
      <w:r>
        <w:t>Hsu et al. and Lin et al.[citation] proposed a clustering CNN architecture and representation learning method to cluster image data based on their extracted visual representations. A clustering algorithm is utilized to support the CCNN by assigning the labels to each image in the dataset as truth labels and cluster the extracted salient features at each selected output. The CCNN is the primary method as it uses randomly selected samples to</w:t>
      </w:r>
      <w:r w:rsidR="00422467">
        <w:t xml:space="preserve"> feed forward and</w:t>
      </w:r>
      <w:r>
        <w:t xml:space="preserve"> update</w:t>
      </w:r>
      <w:r w:rsidR="00422467">
        <w:t>s</w:t>
      </w:r>
      <w:r>
        <w:t xml:space="preserve"> the extracted features</w:t>
      </w:r>
      <w:r w:rsidR="00422467">
        <w:t xml:space="preserve"> of those samples and fine tune its parameters.</w:t>
      </w:r>
    </w:p>
    <w:p w14:paraId="315E5874" w14:textId="16972E09" w:rsidR="00244AD1" w:rsidRPr="00FA2E61" w:rsidRDefault="00244AD1" w:rsidP="00A5294C">
      <w:pPr>
        <w:pStyle w:val="Para"/>
      </w:pPr>
      <w:r>
        <w:t xml:space="preserve">Riaz et al., Arshad et al., Jiao et al.[citation] utilized a CCNN architecture based upon FRCM for large image data problem. </w:t>
      </w:r>
      <w:r w:rsidR="006E6B2C">
        <w:t>The architecture has been proven to be better than existing methods for image data clustering problem</w:t>
      </w:r>
    </w:p>
    <w:p w14:paraId="393F6CCF" w14:textId="7B2149C9" w:rsidR="008234E7" w:rsidRDefault="008234E7" w:rsidP="005C6CA7">
      <w:pPr>
        <w:pStyle w:val="Head1"/>
        <w:tabs>
          <w:tab w:val="clear" w:pos="360"/>
        </w:tabs>
        <w:ind w:left="432" w:hanging="432"/>
      </w:pPr>
      <w:r w:rsidRPr="00FA04F1">
        <w:t>2. Materials and Methods</w:t>
      </w:r>
    </w:p>
    <w:p w14:paraId="2751EE73" w14:textId="77777777" w:rsidR="005C6CA7" w:rsidRPr="005C6CA7" w:rsidRDefault="005C6CA7" w:rsidP="005C6CA7">
      <w:pPr>
        <w:pStyle w:val="ListParagraph"/>
        <w:keepNext/>
        <w:keepLines/>
        <w:numPr>
          <w:ilvl w:val="0"/>
          <w:numId w:val="25"/>
        </w:numPr>
        <w:spacing w:before="240" w:after="60" w:line="225" w:lineRule="atLeast"/>
        <w:contextualSpacing w:val="0"/>
        <w:jc w:val="left"/>
        <w:outlineLvl w:val="1"/>
        <w:rPr>
          <w:rFonts w:ascii="Linux Biolinum O" w:eastAsia="Times New Roman" w:hAnsi="Linux Biolinum O" w:cs="Linux Biolinum O"/>
          <w:b/>
          <w:bCs/>
          <w:noProof w:val="0"/>
          <w:vanish/>
          <w:color w:val="auto"/>
          <w:sz w:val="18"/>
          <w:lang w:eastAsia="en-US"/>
        </w:rPr>
      </w:pPr>
    </w:p>
    <w:p w14:paraId="4718AEDD" w14:textId="665A0A81" w:rsidR="00993F1A" w:rsidRPr="005C6CA7" w:rsidRDefault="001B06C2" w:rsidP="005C6CA7">
      <w:pPr>
        <w:pStyle w:val="Head2"/>
        <w:numPr>
          <w:ilvl w:val="1"/>
          <w:numId w:val="25"/>
        </w:numPr>
        <w:ind w:left="360"/>
      </w:pPr>
      <w:r w:rsidRPr="005C6CA7">
        <w:t>Image data pre-processing</w:t>
      </w:r>
    </w:p>
    <w:p w14:paraId="2370A14B" w14:textId="1634D02C" w:rsidR="001B06C2" w:rsidRPr="005C6CA7" w:rsidRDefault="001B06C2" w:rsidP="005C6CA7">
      <w:pPr>
        <w:pStyle w:val="Para"/>
      </w:pPr>
      <w:r>
        <w:rPr>
          <w:bCs/>
        </w:rPr>
        <w:tab/>
      </w:r>
      <w:r w:rsidRPr="005C6CA7">
        <w:t xml:space="preserve">To increase sample variety during the pre-clustering process, the data is pre-processed by using random flip horizontally and </w:t>
      </w:r>
      <w:r w:rsidR="00BC4136" w:rsidRPr="005C6CA7">
        <w:t xml:space="preserve">random crop at 227 by 227 pixels, as standards before deploying </w:t>
      </w:r>
      <w:proofErr w:type="spellStart"/>
      <w:r w:rsidR="00BC4136" w:rsidRPr="005C6CA7">
        <w:t>AlexNet</w:t>
      </w:r>
      <w:proofErr w:type="spellEnd"/>
      <w:r w:rsidR="00BC4136" w:rsidRPr="005C6CA7">
        <w:t xml:space="preserve"> to train Conv1 – Conv5 parameters.</w:t>
      </w:r>
      <w:bookmarkEnd w:id="2"/>
    </w:p>
    <w:p w14:paraId="364BF087" w14:textId="55F7106C" w:rsidR="001B06C2" w:rsidRPr="005C6CA7" w:rsidRDefault="001B06C2" w:rsidP="005C6CA7">
      <w:pPr>
        <w:pStyle w:val="Head2"/>
        <w:numPr>
          <w:ilvl w:val="1"/>
          <w:numId w:val="25"/>
        </w:numPr>
        <w:ind w:left="360"/>
      </w:pPr>
      <w:r w:rsidRPr="005C6CA7">
        <w:t>Cluster centroids calculating</w:t>
      </w:r>
    </w:p>
    <w:p w14:paraId="035E53A0" w14:textId="4BF209DF" w:rsidR="00BC4136" w:rsidRPr="00851296" w:rsidRDefault="00BC4136" w:rsidP="00851296">
      <w:pPr>
        <w:pStyle w:val="Para"/>
      </w:pPr>
      <w:r>
        <w:rPr>
          <w:bCs/>
          <w:i/>
          <w:iCs/>
        </w:rPr>
        <w:tab/>
      </w:r>
      <w:r w:rsidR="00DD0BE0" w:rsidRPr="00851296">
        <w:t>Let</w:t>
      </w:r>
      <w:r w:rsidR="00851296">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n</m:t>
                </m:r>
              </m:e>
              <m:sub>
                <m:r>
                  <w:rPr>
                    <w:rFonts w:ascii="Cambria Math" w:hAnsi="Cambria Math"/>
                  </w:rPr>
                  <m:t>x</m:t>
                </m:r>
              </m:sub>
            </m:sSub>
          </m:sub>
        </m:sSub>
        <m:r>
          <w:rPr>
            <w:rFonts w:ascii="Cambria Math" w:hAnsi="Cambria Math"/>
          </w:rPr>
          <m:t>}</m:t>
        </m:r>
      </m:oMath>
      <w:r w:rsidR="00DD0BE0" w:rsidRPr="00851296">
        <w:t xml:space="preserve"> be the set of</w:t>
      </w:r>
      <w:r w:rsidR="00851296">
        <w:t xml:space="preserv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DD0BE0" w:rsidRPr="00851296">
        <w:t xml:space="preserve"> images. We will be using the membership matrix from the result of the </w:t>
      </w:r>
      <w:r w:rsidR="00C21B46" w:rsidRPr="00851296">
        <w:t>ground truth from applying FRCM to the dataset with the extracted centroid features using UCNN</w:t>
      </w:r>
      <w:r w:rsidR="00851296">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3</m:t>
                </m:r>
              </m:sub>
              <m:sup>
                <m:r>
                  <w:rPr>
                    <w:rFonts w:ascii="Cambria Math" w:hAnsi="Cambria Math"/>
                  </w:rPr>
                  <m:t>t</m:t>
                </m:r>
              </m:sup>
            </m:sSubSup>
            <m:r>
              <w:rPr>
                <w:rFonts w:ascii="Cambria Math" w:hAnsi="Cambria Math"/>
              </w:rPr>
              <m:t xml:space="preserve">, …, </m:t>
            </m:r>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t</m:t>
                </m:r>
              </m:sup>
            </m:sSubSup>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FC</m:t>
            </m:r>
          </m:sub>
        </m:sSub>
      </m:oMath>
      <w:r w:rsidR="00851296">
        <w:t xml:space="preserve"> </w:t>
      </w:r>
      <w:r w:rsidR="00C21B46" w:rsidRPr="00851296">
        <w:t>from the FC layer as extracted dataset features initial centroids in order to minimize the gap between using independent features and dataset. The FRCM is performed to update the cluster centroids by the objective function:</w:t>
      </w:r>
    </w:p>
    <w:p w14:paraId="51FBA57A" w14:textId="35226EE0" w:rsidR="00C21B46" w:rsidRPr="00851296" w:rsidRDefault="00A02F5B" w:rsidP="00851296">
      <w:pPr>
        <w:pStyle w:val="Para"/>
      </w:pPr>
      <w:r w:rsidRPr="00851296">
        <w:drawing>
          <wp:inline distT="0" distB="0" distL="0" distR="0" wp14:anchorId="405A8FDF" wp14:editId="6D4E275D">
            <wp:extent cx="2302110" cy="247309"/>
            <wp:effectExtent l="0" t="0" r="0" b="0"/>
            <wp:docPr id="30" name="Picture 30" descr="J subscript m open parentheses u comma space h close parentheses equals sum from i equals 1 to n subscript x of sum from j equals 1 to k of open parentheses u subscript i j end subscript close parentheses to the power of m open double vertical bar I subscript i minus h subscript j close double vertical bar squared" title="{&quot;mathml&quot;:&quot;&lt;math style=\&quot;font-family:stix;font-size:16px;\&quot; xmlns=\&quot;http://www.w3.org/1998/Math/MathML\&quot;&gt;&lt;mstyle mathsize=\&quot;16px\&quot;&gt;&lt;msub&gt;&lt;mi&gt;J&lt;/mi&gt;&lt;mi&gt;m&lt;/mi&gt;&lt;/msub&gt;&lt;mfenced&gt;&lt;mrow&gt;&lt;mi&gt;u&lt;/mi&gt;&lt;mo&gt;,&lt;/mo&gt;&lt;mo&gt;&amp;#xA0;&lt;/mo&gt;&lt;mi&gt;h&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h&lt;/mi&gt;&lt;mi&gt;j&lt;/mi&gt;&lt;/msub&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 subscript m open parentheses u comma space h close parentheses equals sum from i equals 1 to n subscript x of sum from j equals 1 to k of open parentheses u subscript i j end subscript close parentheses to the power of m open double vertical bar I subscript i minus h subscript j close double vertical bar squared" title="{&quot;mathml&quot;:&quot;&lt;math style=\&quot;font-family:stix;font-size:16px;\&quot; xmlns=\&quot;http://www.w3.org/1998/Math/MathML\&quot;&gt;&lt;mstyle mathsize=\&quot;16px\&quot;&gt;&lt;msub&gt;&lt;mi&gt;J&lt;/mi&gt;&lt;mi&gt;m&lt;/mi&gt;&lt;/msub&gt;&lt;mfenced&gt;&lt;mrow&gt;&lt;mi&gt;u&lt;/mi&gt;&lt;mo&gt;,&lt;/mo&gt;&lt;mo&gt;&amp;#xA0;&lt;/mo&gt;&lt;mi&gt;h&lt;/mi&gt;&lt;/mrow&gt;&lt;/mfenced&gt;&lt;mo&gt;=&lt;/mo&gt;&lt;mstyle displaystyle=\&quot;false\&quot;&gt;&lt;munderover&gt;&lt;mo&gt;&amp;#x2211;&lt;/mo&gt;&lt;mrow&gt;&lt;mi&gt;i&lt;/mi&gt;&lt;mo&gt;=&lt;/mo&gt;&lt;mn&gt;1&lt;/mn&gt;&lt;/mrow&gt;&lt;msub&gt;&lt;mi&gt;n&lt;/mi&gt;&lt;mi&gt;x&lt;/mi&gt;&lt;/msub&gt;&lt;/munderover&gt;&lt;/mstyle&gt;&lt;mstyle displaystyle=\&quot;false\&quot;&gt;&lt;munderover&gt;&lt;mo&gt;&amp;#x2211;&lt;/mo&gt;&lt;mrow&gt;&lt;mi&gt;j&lt;/mi&gt;&lt;mo&gt;=&lt;/mo&gt;&lt;mn&gt;1&lt;/mn&gt;&lt;/mrow&gt;&lt;mi&gt;k&lt;/mi&gt;&lt;/munderover&gt;&lt;/mstyle&gt;&lt;msup&gt;&lt;mfenced&gt;&lt;msub&gt;&lt;mi&gt;u&lt;/mi&gt;&lt;mrow&gt;&lt;mi&gt;i&lt;/mi&gt;&lt;mi&gt;j&lt;/mi&gt;&lt;/mrow&gt;&lt;/msub&gt;&lt;/mfenced&gt;&lt;mi&gt;m&lt;/mi&gt;&lt;/msup&gt;&lt;msup&gt;&lt;mfenced open=\&quot;||\&quot; close=\&quot;||\&quot;&gt;&lt;mrow&gt;&lt;msub&gt;&lt;mi&gt;I&lt;/mi&gt;&lt;mi&gt;i&lt;/mi&gt;&lt;/msub&gt;&lt;mo&gt;-&lt;/mo&gt;&lt;msub&gt;&lt;mi&gt;h&lt;/mi&gt;&lt;mi&gt;j&lt;/mi&gt;&lt;/msub&gt;&lt;/mrow&gt;&lt;/mfenced&gt;&lt;mn&gt;2&lt;/mn&gt;&lt;/msup&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2110" cy="247309"/>
                    </a:xfrm>
                    <a:prstGeom prst="rect">
                      <a:avLst/>
                    </a:prstGeom>
                  </pic:spPr>
                </pic:pic>
              </a:graphicData>
            </a:graphic>
          </wp:inline>
        </w:drawing>
      </w:r>
    </w:p>
    <w:p w14:paraId="05044CFD" w14:textId="479025AC" w:rsidR="00A02F5B" w:rsidRPr="00851296" w:rsidRDefault="00A02F5B" w:rsidP="00851296">
      <w:pPr>
        <w:pStyle w:val="Para"/>
      </w:pPr>
      <w:r>
        <w:rPr>
          <w:bCs/>
        </w:rPr>
        <w:tab/>
      </w:r>
      <w:r w:rsidRPr="00851296">
        <w:t>And the centroids are calculated by the function:</w:t>
      </w:r>
    </w:p>
    <w:p w14:paraId="0B48D9BE" w14:textId="35969F5B" w:rsidR="00A02F5B" w:rsidRPr="00851296" w:rsidRDefault="005F68C7" w:rsidP="00851296">
      <w:pPr>
        <w:pStyle w:val="Para"/>
      </w:pPr>
      <w:r w:rsidRPr="00851296">
        <w:drawing>
          <wp:inline distT="0" distB="0" distL="0" distR="0" wp14:anchorId="102DB37E" wp14:editId="444BA7B7">
            <wp:extent cx="2481919" cy="513154"/>
            <wp:effectExtent l="0" t="0" r="0" b="0"/>
            <wp:docPr id="31" name="Picture 31" descr="h subscript j superscript t plus 1 end superscript equals c subscript j superscript t plus 1 end superscript equals fraction numerator sum from i equals 1 to n subscript x of open parentheses u subscript i j end subscript superscript t close parentheses to the power of m I subscript i over denominator sum from i equals 1 to n subscript x of open parentheses u subscript i j end subscript superscript 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h&lt;/mi&gt;&lt;mi&gt;j&lt;/mi&gt;&lt;mrow&gt;&lt;mi&gt;t&lt;/mi&gt;&lt;mo&gt;+&lt;/mo&gt;&lt;mn&gt;1&lt;/mn&gt;&lt;/mrow&gt;&lt;/msubsup&gt;&lt;mo&gt;=&lt;/mo&gt;&lt;msubsup&gt;&lt;mi&gt;c&lt;/mi&gt;&lt;mi&gt;j&lt;/mi&gt;&lt;mrow&gt;&lt;mi&gt;t&lt;/mi&gt;&lt;mo&gt;+&lt;/mo&gt;&lt;mn&gt;1&lt;/mn&gt;&lt;/mrow&gt;&lt;/msubsup&gt;&lt;mo&gt;=&lt;/mo&gt;&lt;mfrac&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 subscript j superscript t plus 1 end superscript equals c subscript j superscript t plus 1 end superscript equals fraction numerator sum from i equals 1 to n subscript x of open parentheses u subscript i j end subscript superscript t close parentheses to the power of m I subscript i over denominator sum from i equals 1 to n subscript x of open parentheses u subscript i j end subscript superscript t close parentheses to the power of m end fraction comma space j equals 1 comma space 2 comma space 3 comma... comma space k" title="{&quot;mathml&quot;:&quot;&lt;math style=\&quot;font-family:stix;font-size:16px;\&quot; xmlns=\&quot;http://www.w3.org/1998/Math/MathML\&quot;&gt;&lt;mstyle mathsize=\&quot;16px\&quot;&gt;&lt;msubsup&gt;&lt;mi&gt;h&lt;/mi&gt;&lt;mi&gt;j&lt;/mi&gt;&lt;mrow&gt;&lt;mi&gt;t&lt;/mi&gt;&lt;mo&gt;+&lt;/mo&gt;&lt;mn&gt;1&lt;/mn&gt;&lt;/mrow&gt;&lt;/msubsup&gt;&lt;mo&gt;=&lt;/mo&gt;&lt;msubsup&gt;&lt;mi&gt;c&lt;/mi&gt;&lt;mi&gt;j&lt;/mi&gt;&lt;mrow&gt;&lt;mi&gt;t&lt;/mi&gt;&lt;mo&gt;+&lt;/mo&gt;&lt;mn&gt;1&lt;/mn&gt;&lt;/mrow&gt;&lt;/msubsup&gt;&lt;mo&gt;=&lt;/mo&gt;&lt;mfrac&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sub&gt;&lt;mi&gt;I&lt;/mi&gt;&lt;mi&gt;i&lt;/mi&gt;&lt;/msub&gt;&lt;/mrow&gt;&lt;mrow&gt;&lt;munderover&gt;&lt;mo&gt;&amp;#x2211;&lt;/mo&gt;&lt;mrow&gt;&lt;mi&gt;i&lt;/mi&gt;&lt;mo&gt;=&lt;/mo&gt;&lt;mn&gt;1&lt;/mn&gt;&lt;/mrow&gt;&lt;msub&gt;&lt;mi&gt;n&lt;/mi&gt;&lt;mi&gt;x&lt;/mi&gt;&lt;/msub&gt;&lt;/munderover&gt;&lt;msup&gt;&lt;mfenced&gt;&lt;msubsup&gt;&lt;mi&gt;u&lt;/mi&gt;&lt;mrow&gt;&lt;mi&gt;i&lt;/mi&gt;&lt;mi&gt;j&lt;/mi&gt;&lt;/mrow&gt;&lt;mi&gt;t&lt;/mi&gt;&lt;/msubsup&gt;&lt;/mfenced&gt;&lt;mi&gt;m&lt;/mi&gt;&lt;/msup&gt;&lt;/mrow&gt;&lt;/mfrac&gt;&lt;mo&gt;,&lt;/mo&gt;&lt;mo&gt;&amp;#xA0;&lt;/mo&gt;&lt;mi&gt;j&lt;/mi&gt;&lt;mo&gt;=&lt;/mo&gt;&lt;mn&gt;1&lt;/mn&gt;&lt;mo&gt;,&lt;/mo&gt;&lt;mo&gt;&amp;#xA0;&lt;/mo&gt;&lt;mn&gt;2&lt;/mn&gt;&lt;mo&gt;,&lt;/mo&gt;&lt;mo&gt;&amp;#xA0;&lt;/mo&gt;&lt;mn&gt;3&lt;/mn&gt;&lt;mo&gt;,&lt;/mo&gt;&lt;mo&gt;.&lt;/mo&gt;&lt;mo&gt;.&lt;/mo&gt;&lt;mo&gt;.&lt;/mo&gt;&lt;mo&gt;,&lt;/mo&gt;&lt;mo&gt;&amp;#xA0;&lt;/mo&gt;&lt;mi&gt;k&lt;/mi&gt;&lt;/mstyle&gt;&lt;/math&gt;&quo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1919" cy="513154"/>
                    </a:xfrm>
                    <a:prstGeom prst="rect">
                      <a:avLst/>
                    </a:prstGeom>
                  </pic:spPr>
                </pic:pic>
              </a:graphicData>
            </a:graphic>
          </wp:inline>
        </w:drawing>
      </w:r>
    </w:p>
    <w:p w14:paraId="41CE2200" w14:textId="48F90061" w:rsidR="001B06C2" w:rsidRDefault="001B06C2" w:rsidP="001B06C2">
      <w:pPr>
        <w:pStyle w:val="MDPI21heading1"/>
        <w:rPr>
          <w:b w:val="0"/>
          <w:bCs/>
          <w:i/>
          <w:iCs/>
        </w:rPr>
      </w:pPr>
      <w:r>
        <w:rPr>
          <w:b w:val="0"/>
          <w:bCs/>
          <w:i/>
          <w:iCs/>
        </w:rPr>
        <w:t>2.3. Representation learning</w:t>
      </w:r>
    </w:p>
    <w:p w14:paraId="44ADFB7E" w14:textId="5F50F54B" w:rsidR="00BC4136" w:rsidRDefault="00BC4136" w:rsidP="001B06C2">
      <w:pPr>
        <w:pStyle w:val="MDPI21heading1"/>
        <w:rPr>
          <w:b w:val="0"/>
          <w:bCs/>
        </w:rPr>
      </w:pPr>
      <w:r>
        <w:rPr>
          <w:b w:val="0"/>
          <w:bCs/>
        </w:rPr>
        <w:tab/>
      </w:r>
      <w:r w:rsidR="00E41595">
        <w:rPr>
          <w:b w:val="0"/>
          <w:bCs/>
        </w:rPr>
        <w:t xml:space="preserve">By using the UCNN architecture, features of the images in the dataset are extracted by using the FC layer </w:t>
      </w:r>
      <w:r w:rsidR="00E53709">
        <w:rPr>
          <w:b w:val="0"/>
          <w:bCs/>
        </w:rPr>
        <w:t xml:space="preserve">and salient features are extracted using </w:t>
      </w:r>
      <w:proofErr w:type="spellStart"/>
      <w:r w:rsidR="00E53709">
        <w:rPr>
          <w:b w:val="0"/>
          <w:bCs/>
        </w:rPr>
        <w:t>CConv</w:t>
      </w:r>
      <w:proofErr w:type="spellEnd"/>
      <w:r w:rsidR="00E53709">
        <w:rPr>
          <w:b w:val="0"/>
          <w:bCs/>
        </w:rPr>
        <w:t xml:space="preserve"> layer. To learn the parameter </w:t>
      </w:r>
      <w:r w:rsidR="00E53709">
        <w:rPr>
          <w:noProof/>
          <w:position w:val="-12"/>
        </w:rPr>
        <w:drawing>
          <wp:inline distT="0" distB="0" distL="0" distR="0" wp14:anchorId="4F49E077" wp14:editId="603524A6">
            <wp:extent cx="698843" cy="208692"/>
            <wp:effectExtent l="0" t="0" r="0" b="0"/>
            <wp:docPr id="32" name="Picture 32" descr="theta open parentheses omega subscript r i end subscript comma space omega subscript i j end subscript close parentheses" title="{&quot;mathml&quot;:&quot;&lt;math style=\&quot;font-family:stix;font-size:16px;\&quot; xmlns=\&quot;http://www.w3.org/1998/Math/MathML\&quot;&gt;&lt;mstyle mathsize=\&quot;16px\&quot;&gt;&lt;mi&gt;&amp;#x3B8;&lt;/mi&gt;&lt;mfenced&gt;&lt;mrow&gt;&lt;msub&gt;&lt;mi&gt;&amp;#x3C9;&lt;/mi&gt;&lt;mrow&gt;&lt;mi&gt;r&lt;/mi&gt;&lt;mi&gt;i&lt;/mi&gt;&lt;/mrow&gt;&lt;/msub&gt;&lt;mo&gt;,&lt;/mo&gt;&lt;mo&gt;&amp;#xA0;&lt;/mo&gt;&lt;msub&gt;&lt;mi&gt;&amp;#x3C9;&lt;/mi&gt;&lt;mrow&gt;&lt;mi&gt;i&lt;/mi&gt;&lt;mi&gt;j&lt;/mi&gt;&lt;/mrow&gt;&lt;/msub&gt;&lt;/mrow&gt;&lt;/mfenced&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ta open parentheses omega subscript r i end subscript comma space omega subscript i j end subscript close parentheses" title="{&quot;mathml&quot;:&quot;&lt;math style=\&quot;font-family:stix;font-size:16px;\&quot; xmlns=\&quot;http://www.w3.org/1998/Math/MathML\&quot;&gt;&lt;mstyle mathsize=\&quot;16px\&quot;&gt;&lt;mi&gt;&amp;#x3B8;&lt;/mi&gt;&lt;mfenced&gt;&lt;mrow&gt;&lt;msub&gt;&lt;mi&gt;&amp;#x3C9;&lt;/mi&gt;&lt;mrow&gt;&lt;mi&gt;r&lt;/mi&gt;&lt;mi&gt;i&lt;/mi&gt;&lt;/mrow&gt;&lt;/msub&gt;&lt;mo&gt;,&lt;/mo&gt;&lt;mo&gt;&amp;#xA0;&lt;/mo&gt;&lt;msub&gt;&lt;mi&gt;&amp;#x3C9;&lt;/mi&gt;&lt;mrow&gt;&lt;mi&gt;i&lt;/mi&gt;&lt;mi&gt;j&lt;/mi&gt;&lt;/mrow&gt;&lt;/msub&gt;&lt;/mrow&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8843" cy="208692"/>
                    </a:xfrm>
                    <a:prstGeom prst="rect">
                      <a:avLst/>
                    </a:prstGeom>
                  </pic:spPr>
                </pic:pic>
              </a:graphicData>
            </a:graphic>
          </wp:inline>
        </w:drawing>
      </w:r>
      <w:r w:rsidR="00E53709">
        <w:rPr>
          <w:b w:val="0"/>
          <w:bCs/>
        </w:rPr>
        <w:t xml:space="preserve">of FC and </w:t>
      </w:r>
      <w:proofErr w:type="spellStart"/>
      <w:r w:rsidR="00E53709">
        <w:rPr>
          <w:b w:val="0"/>
          <w:bCs/>
        </w:rPr>
        <w:t>softmax</w:t>
      </w:r>
      <w:proofErr w:type="spellEnd"/>
      <w:r w:rsidR="00E53709">
        <w:rPr>
          <w:b w:val="0"/>
          <w:bCs/>
        </w:rPr>
        <w:t xml:space="preserve"> layer, we will be using SGD process, where </w:t>
      </w:r>
      <w:r w:rsidR="00E53709">
        <w:rPr>
          <w:noProof/>
          <w:position w:val="-9"/>
        </w:rPr>
        <w:drawing>
          <wp:inline distT="0" distB="0" distL="0" distR="0" wp14:anchorId="2CB71810" wp14:editId="0722DA49">
            <wp:extent cx="186724" cy="119449"/>
            <wp:effectExtent l="0" t="0" r="0" b="0"/>
            <wp:docPr id="33" name="Picture 33"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r i end subscript" title="{&quot;mathml&quot;:&quot;&lt;math style=\&quot;font-family:stix;font-size:16px;\&quot; xmlns=\&quot;http://www.w3.org/1998/Math/MathML\&quot;&gt;&lt;mstyle mathsize=\&quot;16px\&quot;&gt;&lt;msub&gt;&lt;mi&gt;&amp;#x3C9;&lt;/mi&gt;&lt;mrow&gt;&lt;mi&gt;r&lt;/mi&gt;&lt;mi&gt;i&lt;/mi&gt;&lt;/mrow&gt;&lt;/msub&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724" cy="119449"/>
                    </a:xfrm>
                    <a:prstGeom prst="rect">
                      <a:avLst/>
                    </a:prstGeom>
                  </pic:spPr>
                </pic:pic>
              </a:graphicData>
            </a:graphic>
          </wp:inline>
        </w:drawing>
      </w:r>
      <w:r w:rsidR="00E53709">
        <w:rPr>
          <w:b w:val="0"/>
          <w:bCs/>
        </w:rPr>
        <w:t xml:space="preserve"> belongs to the FC layer and </w:t>
      </w:r>
      <w:r w:rsidR="00E53709">
        <w:rPr>
          <w:noProof/>
          <w:position w:val="-12"/>
        </w:rPr>
        <w:drawing>
          <wp:inline distT="0" distB="0" distL="0" distR="0" wp14:anchorId="1AF4198C" wp14:editId="2184D4A5">
            <wp:extent cx="175741" cy="140043"/>
            <wp:effectExtent l="0" t="0" r="0" b="0"/>
            <wp:docPr id="34" name="Picture 34"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i j end subscript" title="{&quot;mathml&quot;:&quot;&lt;math style=\&quot;font-family:stix;font-size:16px;\&quot; xmlns=\&quot;http://www.w3.org/1998/Math/MathML\&quot;&gt;&lt;mstyle mathsize=\&quot;16px\&quot;&gt;&lt;msub&gt;&lt;mi&gt;&amp;#x3C9;&lt;/mi&gt;&lt;mrow&gt;&lt;mi&gt;i&lt;/mi&gt;&lt;mi&gt;j&lt;/mi&gt;&lt;/mrow&gt;&lt;/msub&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741" cy="140043"/>
                    </a:xfrm>
                    <a:prstGeom prst="rect">
                      <a:avLst/>
                    </a:prstGeom>
                  </pic:spPr>
                </pic:pic>
              </a:graphicData>
            </a:graphic>
          </wp:inline>
        </w:drawing>
      </w:r>
      <w:r w:rsidR="00E53709">
        <w:rPr>
          <w:b w:val="0"/>
          <w:bCs/>
        </w:rPr>
        <w:t xml:space="preserve"> belongs to the </w:t>
      </w:r>
      <w:proofErr w:type="spellStart"/>
      <w:r w:rsidR="00E53709">
        <w:rPr>
          <w:b w:val="0"/>
          <w:bCs/>
        </w:rPr>
        <w:t>softmax</w:t>
      </w:r>
      <w:proofErr w:type="spellEnd"/>
      <w:r w:rsidR="00E53709">
        <w:rPr>
          <w:b w:val="0"/>
          <w:bCs/>
        </w:rPr>
        <w:t xml:space="preserve"> layer, respectively. We will start with the objective function:</w:t>
      </w:r>
    </w:p>
    <w:p w14:paraId="2DA59196" w14:textId="195A914B" w:rsidR="00E53709" w:rsidRDefault="005829BC" w:rsidP="005829BC">
      <w:pPr>
        <w:pStyle w:val="MDPI21heading1"/>
        <w:jc w:val="center"/>
        <w:rPr>
          <w:b w:val="0"/>
          <w:bCs/>
        </w:rPr>
      </w:pPr>
      <w:r>
        <w:rPr>
          <w:noProof/>
          <w:position w:val="-18"/>
        </w:rPr>
        <w:drawing>
          <wp:inline distT="0" distB="0" distL="0" distR="0" wp14:anchorId="2B31B2DB" wp14:editId="2CA73987">
            <wp:extent cx="1367481" cy="313038"/>
            <wp:effectExtent l="0" t="0" r="0" b="0"/>
            <wp:docPr id="35" name="Picture 35" descr="L equals 1 half sum from j equals 1 to k of open parentheses y with overparenthesis on top subscript j minus y subscript j close parentheses squared" title="{&quot;mathml&quot;:&quot;&lt;math style=\&quot;font-family:stix;font-size:16px;\&quot; xmlns=\&quot;http://www.w3.org/1998/Math/MathML\&quot;&gt;&lt;mstyle mathsize=\&quot;16px\&quot;&gt;&lt;mi&gt;L&lt;/mi&gt;&lt;mo&gt;=&lt;/mo&gt;&lt;mfrac&gt;&lt;mn&gt;1&lt;/mn&gt;&lt;mn&gt;2&lt;/mn&gt;&lt;/mfrac&gt;&lt;mstyle displaystyle=\&quot;false\&quot;&gt;&lt;munderover&gt;&lt;mo&gt;&amp;#x2211;&lt;/mo&gt;&lt;mrow&gt;&lt;mi&gt;j&lt;/mi&gt;&lt;mo&gt;=&lt;/mo&gt;&lt;mn&gt;1&lt;/mn&gt;&lt;/mrow&gt;&lt;mi&gt;k&lt;/mi&gt;&lt;/munderover&gt;&lt;/mstyle&gt;&lt;msup&gt;&lt;mfenced&gt;&lt;mrow&gt;&lt;msub&gt;&lt;mover&gt;&lt;mi&gt;y&lt;/mi&gt;&lt;mo&gt;&amp;#x23DC;&lt;/mo&gt;&lt;/mover&gt;&lt;mi&gt;j&lt;/mi&gt;&lt;/msub&gt;&lt;mo&gt;-&lt;/mo&gt;&lt;msub&gt;&lt;mi&gt;y&lt;/mi&gt;&lt;mi&gt;j&lt;/mi&gt;&lt;/msub&gt;&lt;/mrow&gt;&lt;/mfenced&gt;&lt;mn&gt;2&lt;/mn&gt;&lt;/m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equals 1 half sum from j equals 1 to k of open parentheses y with overparenthesis on top subscript j minus y subscript j close parentheses squared" title="{&quot;mathml&quot;:&quot;&lt;math style=\&quot;font-family:stix;font-size:16px;\&quot; xmlns=\&quot;http://www.w3.org/1998/Math/MathML\&quot;&gt;&lt;mstyle mathsize=\&quot;16px\&quot;&gt;&lt;mi&gt;L&lt;/mi&gt;&lt;mo&gt;=&lt;/mo&gt;&lt;mfrac&gt;&lt;mn&gt;1&lt;/mn&gt;&lt;mn&gt;2&lt;/mn&gt;&lt;/mfrac&gt;&lt;mstyle displaystyle=\&quot;false\&quot;&gt;&lt;munderover&gt;&lt;mo&gt;&amp;#x2211;&lt;/mo&gt;&lt;mrow&gt;&lt;mi&gt;j&lt;/mi&gt;&lt;mo&gt;=&lt;/mo&gt;&lt;mn&gt;1&lt;/mn&gt;&lt;/mrow&gt;&lt;mi&gt;k&lt;/mi&gt;&lt;/munderover&gt;&lt;/mstyle&gt;&lt;msup&gt;&lt;mfenced&gt;&lt;mrow&gt;&lt;msub&gt;&lt;mover&gt;&lt;mi&gt;y&lt;/mi&gt;&lt;mo&gt;&amp;#x23DC;&lt;/mo&gt;&lt;/mover&gt;&lt;mi&gt;j&lt;/mi&gt;&lt;/msub&gt;&lt;mo&gt;-&lt;/mo&gt;&lt;msub&gt;&lt;mi&gt;y&lt;/mi&gt;&lt;mi&gt;j&lt;/mi&gt;&lt;/msub&gt;&lt;/mrow&gt;&lt;/mfenced&gt;&lt;mn&gt;2&lt;/mn&gt;&lt;/msup&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7481" cy="313038"/>
                    </a:xfrm>
                    <a:prstGeom prst="rect">
                      <a:avLst/>
                    </a:prstGeom>
                  </pic:spPr>
                </pic:pic>
              </a:graphicData>
            </a:graphic>
          </wp:inline>
        </w:drawing>
      </w:r>
    </w:p>
    <w:p w14:paraId="428498B4" w14:textId="29665843" w:rsidR="005829BC" w:rsidRDefault="005829BC" w:rsidP="005829BC">
      <w:pPr>
        <w:pStyle w:val="MDPI21heading1"/>
        <w:rPr>
          <w:b w:val="0"/>
          <w:bCs/>
        </w:rPr>
      </w:pPr>
      <w:r>
        <w:rPr>
          <w:b w:val="0"/>
          <w:bCs/>
        </w:rPr>
        <w:t xml:space="preserve">where k is denoted as the number of clusters, </w:t>
      </w:r>
      <w:r>
        <w:rPr>
          <w:noProof/>
          <w:position w:val="-12"/>
        </w:rPr>
        <w:drawing>
          <wp:inline distT="0" distB="0" distL="0" distR="0" wp14:anchorId="53EE7BA9" wp14:editId="7F0ADC15">
            <wp:extent cx="127686" cy="174368"/>
            <wp:effectExtent l="0" t="0" r="0" b="0"/>
            <wp:docPr id="36" name="Picture 36"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with overparenthesis on top subscript j" title="{&quot;mathml&quot;:&quot;&lt;math style=\&quot;font-family:stix;font-size:16px;\&quot; xmlns=\&quot;http://www.w3.org/1998/Math/MathML\&quot;&gt;&lt;mstyle mathsize=\&quot;16px\&quot;&gt;&lt;msub&gt;&lt;mover&gt;&lt;mi&gt;y&lt;/mi&gt;&lt;mo&gt;&amp;#x23DC;&lt;/mo&gt;&lt;/mover&gt;&lt;mi&gt;j&lt;/mi&gt;&lt;/msub&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7686" cy="174368"/>
                    </a:xfrm>
                    <a:prstGeom prst="rect">
                      <a:avLst/>
                    </a:prstGeom>
                  </pic:spPr>
                </pic:pic>
              </a:graphicData>
            </a:graphic>
          </wp:inline>
        </w:drawing>
      </w:r>
      <w:r>
        <w:rPr>
          <w:b w:val="0"/>
          <w:bCs/>
        </w:rPr>
        <w:t xml:space="preserve"> is the predicted </w:t>
      </w:r>
      <w:proofErr w:type="spellStart"/>
      <w:r>
        <w:rPr>
          <w:b w:val="0"/>
          <w:bCs/>
        </w:rPr>
        <w:t>jth</w:t>
      </w:r>
      <w:proofErr w:type="spellEnd"/>
      <w:r>
        <w:rPr>
          <w:b w:val="0"/>
          <w:bCs/>
        </w:rPr>
        <w:t xml:space="preserve"> cluster label using the UCNN </w:t>
      </w:r>
      <w:r w:rsidR="007C1F45">
        <w:rPr>
          <w:b w:val="0"/>
          <w:bCs/>
        </w:rPr>
        <w:t xml:space="preserve">and </w:t>
      </w:r>
      <w:r w:rsidR="007C1F45">
        <w:rPr>
          <w:noProof/>
          <w:position w:val="-12"/>
        </w:rPr>
        <w:drawing>
          <wp:inline distT="0" distB="0" distL="0" distR="0" wp14:anchorId="0EFDF5B8" wp14:editId="3FC84FB6">
            <wp:extent cx="116703" cy="140043"/>
            <wp:effectExtent l="0" t="0" r="0" b="0"/>
            <wp:docPr id="37" name="Picture 37" descr="y subscript j" title="{&quot;mathml&quot;:&quot;&lt;math style=\&quot;font-family:stix;font-size:16px;\&quot; xmlns=\&quot;http://www.w3.org/1998/Math/MathML\&quot;&gt;&lt;mstyle mathsize=\&quot;16px\&quot;&gt;&lt;msub&gt;&lt;mi&gt;y&lt;/mi&gt;&lt;mi&gt;j&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subscript j" title="{&quot;mathml&quot;:&quot;&lt;math style=\&quot;font-family:stix;font-size:16px;\&quot; xmlns=\&quot;http://www.w3.org/1998/Math/MathML\&quot;&gt;&lt;mstyle mathsize=\&quot;16px\&quot;&gt;&lt;msub&gt;&lt;mi&gt;y&lt;/mi&gt;&lt;mi&gt;j&lt;/mi&gt;&lt;/msub&gt;&lt;/mstyle&gt;&lt;/math&gt;&quo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6703" cy="140043"/>
                    </a:xfrm>
                    <a:prstGeom prst="rect">
                      <a:avLst/>
                    </a:prstGeom>
                  </pic:spPr>
                </pic:pic>
              </a:graphicData>
            </a:graphic>
          </wp:inline>
        </w:drawing>
      </w:r>
      <w:r w:rsidR="007C1F45">
        <w:rPr>
          <w:b w:val="0"/>
          <w:bCs/>
        </w:rPr>
        <w:t xml:space="preserve"> is the predicted </w:t>
      </w:r>
      <w:proofErr w:type="spellStart"/>
      <w:r w:rsidR="007C1F45">
        <w:rPr>
          <w:b w:val="0"/>
          <w:bCs/>
        </w:rPr>
        <w:t>jth</w:t>
      </w:r>
      <w:proofErr w:type="spellEnd"/>
      <w:r w:rsidR="007C1F45">
        <w:rPr>
          <w:b w:val="0"/>
          <w:bCs/>
        </w:rPr>
        <w:t xml:space="preserve"> cluster label using FRCM as pseudo ground truth. </w:t>
      </w:r>
      <w:r w:rsidR="007C1F45">
        <w:rPr>
          <w:b w:val="0"/>
          <w:bCs/>
        </w:rPr>
        <w:lastRenderedPageBreak/>
        <w:t xml:space="preserve">Then by using chain rule and calculating gradient, we have the functions for updating FC and </w:t>
      </w:r>
      <w:proofErr w:type="spellStart"/>
      <w:r w:rsidR="007C1F45">
        <w:rPr>
          <w:b w:val="0"/>
          <w:bCs/>
        </w:rPr>
        <w:t>softmax</w:t>
      </w:r>
      <w:proofErr w:type="spellEnd"/>
      <w:r w:rsidR="007C1F45">
        <w:rPr>
          <w:b w:val="0"/>
          <w:bCs/>
        </w:rPr>
        <w:t xml:space="preserve"> layers:</w:t>
      </w:r>
    </w:p>
    <w:p w14:paraId="5654C241" w14:textId="5C039B5F" w:rsidR="007C1F45" w:rsidRDefault="00286A06" w:rsidP="00286A06">
      <w:pPr>
        <w:pStyle w:val="MDPI21heading1"/>
        <w:jc w:val="center"/>
        <w:rPr>
          <w:b w:val="0"/>
          <w:bCs/>
        </w:rPr>
      </w:pPr>
      <w:r>
        <w:rPr>
          <w:noProof/>
          <w:position w:val="-11"/>
        </w:rPr>
        <w:drawing>
          <wp:inline distT="0" distB="0" distL="0" distR="0" wp14:anchorId="256511C4" wp14:editId="31675D6D">
            <wp:extent cx="2484438" cy="190500"/>
            <wp:effectExtent l="0" t="0" r="0" b="0"/>
            <wp:docPr id="38" name="Picture 38" descr="omega subscript i j end subscript superscript open parentheses t plus 1 close parentheses end superscript equals omega subscript i j end subscript superscript open parentheses t close parentheses end superscript minus eta open parentheses y with overparenthesis on top subscript j minus y subscript j close parentheses times m a x open parentheses y with overparenthesis on top subscript j comma 0 close parentheses times h subscript i superscript open parentheses t close parentheses end superscript" title="{&quot;mathml&quot;:&quot;&lt;math style=\&quot;font-family:stix;font-size:16px;\&quot; xmlns=\&quot;http://www.w3.org/1998/Math/MathML\&quot;&gt;&lt;mstyle mathsize=\&quot;16px\&quot;&gt;&lt;msubsup&gt;&lt;mi&gt;&amp;#x3C9;&lt;/mi&gt;&lt;mrow&gt;&lt;mi&gt;i&lt;/mi&gt;&lt;mi&gt;j&lt;/mi&gt;&lt;/mrow&gt;&lt;mfenced&gt;&lt;mrow&gt;&lt;mi&gt;t&lt;/mi&gt;&lt;mo&gt;+&lt;/mo&gt;&lt;mn&gt;1&lt;/mn&gt;&lt;/mrow&gt;&lt;/mfenced&gt;&lt;/msubsup&gt;&lt;mo&gt;=&lt;/mo&gt;&lt;msubsup&gt;&lt;mi&gt;&amp;#x3C9;&lt;/mi&gt;&lt;mrow&gt;&lt;mi&gt;i&lt;/mi&gt;&lt;mi&gt;j&lt;/mi&gt;&lt;/mrow&gt;&lt;mfenced&gt;&lt;mi&gt;t&lt;/mi&gt;&lt;/mfenced&gt;&lt;/msubsup&gt;&lt;mo&gt;-&lt;/mo&gt;&lt;mi&gt;&amp;#x3B7;&lt;/mi&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sup&gt;&lt;mi&gt;h&lt;/mi&gt;&lt;mi&gt;i&lt;/mi&gt;&lt;mfenced&gt;&lt;mi&gt;t&lt;/mi&gt;&lt;/mfenced&gt;&lt;/msubsup&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i j end subscript superscript open parentheses t plus 1 close parentheses end superscript equals omega subscript i j end subscript superscript open parentheses t close parentheses end superscript minus eta open parentheses y with overparenthesis on top subscript j minus y subscript j close parentheses times m a x open parentheses y with overparenthesis on top subscript j comma 0 close parentheses times h subscript i superscript open parentheses t close parentheses end superscript" title="{&quot;mathml&quot;:&quot;&lt;math style=\&quot;font-family:stix;font-size:16px;\&quot; xmlns=\&quot;http://www.w3.org/1998/Math/MathML\&quot;&gt;&lt;mstyle mathsize=\&quot;16px\&quot;&gt;&lt;msubsup&gt;&lt;mi&gt;&amp;#x3C9;&lt;/mi&gt;&lt;mrow&gt;&lt;mi&gt;i&lt;/mi&gt;&lt;mi&gt;j&lt;/mi&gt;&lt;/mrow&gt;&lt;mfenced&gt;&lt;mrow&gt;&lt;mi&gt;t&lt;/mi&gt;&lt;mo&gt;+&lt;/mo&gt;&lt;mn&gt;1&lt;/mn&gt;&lt;/mrow&gt;&lt;/mfenced&gt;&lt;/msubsup&gt;&lt;mo&gt;=&lt;/mo&gt;&lt;msubsup&gt;&lt;mi&gt;&amp;#x3C9;&lt;/mi&gt;&lt;mrow&gt;&lt;mi&gt;i&lt;/mi&gt;&lt;mi&gt;j&lt;/mi&gt;&lt;/mrow&gt;&lt;mfenced&gt;&lt;mi&gt;t&lt;/mi&gt;&lt;/mfenced&gt;&lt;/msubsup&gt;&lt;mo&gt;-&lt;/mo&gt;&lt;mi&gt;&amp;#x3B7;&lt;/mi&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sup&gt;&lt;mi&gt;h&lt;/mi&gt;&lt;mi&gt;i&lt;/mi&gt;&lt;mfenced&gt;&lt;mi&gt;t&lt;/mi&gt;&lt;/mfenced&gt;&lt;/msubsup&gt;&lt;/mstyle&gt;&lt;/math&gt;&quo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4438" cy="190500"/>
                    </a:xfrm>
                    <a:prstGeom prst="rect">
                      <a:avLst/>
                    </a:prstGeom>
                  </pic:spPr>
                </pic:pic>
              </a:graphicData>
            </a:graphic>
          </wp:inline>
        </w:drawing>
      </w:r>
      <w:r>
        <w:rPr>
          <w:b w:val="0"/>
          <w:bCs/>
        </w:rPr>
        <w:tab/>
        <w:t>(5)</w:t>
      </w:r>
    </w:p>
    <w:p w14:paraId="116C68E0" w14:textId="39A1BA45" w:rsidR="00286A06" w:rsidRDefault="007A7A07" w:rsidP="00286A06">
      <w:pPr>
        <w:pStyle w:val="MDPI21heading1"/>
        <w:jc w:val="center"/>
        <w:rPr>
          <w:b w:val="0"/>
          <w:bCs/>
        </w:rPr>
      </w:pPr>
      <w:r>
        <w:rPr>
          <w:noProof/>
          <w:position w:val="-19"/>
        </w:rPr>
        <w:drawing>
          <wp:inline distT="0" distB="0" distL="0" distR="0" wp14:anchorId="4DBF127B" wp14:editId="505F4C13">
            <wp:extent cx="3015935" cy="322994"/>
            <wp:effectExtent l="0" t="0" r="0" b="0"/>
            <wp:docPr id="39" name="Picture 39" descr="omega subscript r i end subscript superscript open parentheses t plus 1 close parentheses end superscript equals omega subscript r i end subscript superscript open parentheses t close parentheses end superscript minus eta sum from j equals 1 to k of open square brackets open parentheses y with overparenthesis on top subscript j minus y subscript j close parentheses times m a x open parentheses y with overparenthesis on top subscript j comma 0 close parentheses times omega subscript i j end subscript close square brackets times m a x open parentheses h subscript i superscript t comma 0 close parentheses times x subscript r" title="{&quot;mathml&quot;:&quot;&lt;math style=\&quot;font-family:stix;font-size:16px;\&quot; xmlns=\&quot;http://www.w3.org/1998/Math/MathML\&quot;&gt;&lt;mstyle mathsize=\&quot;16px\&quot;&gt;&lt;msubsup&gt;&lt;mi&gt;&amp;#x3C9;&lt;/mi&gt;&lt;mrow&gt;&lt;mi&gt;r&lt;/mi&gt;&lt;mi&gt;i&lt;/mi&gt;&lt;/mrow&gt;&lt;mfenced&gt;&lt;mrow&gt;&lt;mi&gt;t&lt;/mi&gt;&lt;mo&gt;+&lt;/mo&gt;&lt;mn&gt;1&lt;/mn&gt;&lt;/mrow&gt;&lt;/mfenced&gt;&lt;/msubsup&gt;&lt;mo&gt;=&lt;/mo&gt;&lt;msubsup&gt;&lt;mi&gt;&amp;#x3C9;&lt;/mi&gt;&lt;mrow&gt;&lt;mi&gt;r&lt;/mi&gt;&lt;mi&gt;i&lt;/mi&gt;&lt;/mrow&gt;&lt;mfenced&gt;&lt;mi&gt;t&lt;/mi&gt;&lt;/mfenced&gt;&lt;/msubsup&gt;&lt;mo&gt;-&lt;/mo&gt;&lt;mi&gt;&amp;#x3B7;&lt;/mi&gt;&lt;munderover&gt;&lt;mo&gt;&amp;#x2211;&lt;/mo&gt;&lt;mrow&gt;&lt;mi&gt;j&lt;/mi&gt;&lt;mo&gt;=&lt;/mo&gt;&lt;mn&gt;1&lt;/mn&gt;&lt;/mrow&gt;&lt;mi&gt;k&lt;/mi&gt;&lt;/munderover&gt;&lt;mfenced open=\&quot;[\&quot; close=\&quot;]\&quot;&gt;&lt;mrow&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gt;&lt;mi&gt;&amp;#x3C9;&lt;/mi&gt;&lt;mrow&gt;&lt;mi&gt;i&lt;/mi&gt;&lt;mi&gt;j&lt;/mi&gt;&lt;/mrow&gt;&lt;/msub&gt;&lt;/mrow&gt;&lt;/mfenced&gt;&lt;mo&gt;&amp;#xB7;&lt;/mo&gt;&lt;mi&gt;m&lt;/mi&gt;&lt;mi&gt;a&lt;/mi&gt;&lt;mi&gt;x&lt;/mi&gt;&lt;mfenced&gt;&lt;mrow&gt;&lt;msubsup&gt;&lt;mi&gt;h&lt;/mi&gt;&lt;mi&gt;i&lt;/mi&gt;&lt;mi&gt;t&lt;/mi&gt;&lt;/msubsup&gt;&lt;mo&gt;,&lt;/mo&gt;&lt;mn&gt;0&lt;/mn&gt;&lt;/mrow&gt;&lt;/mfenced&gt;&lt;mo&gt;&amp;#xB7;&lt;/mo&gt;&lt;msub&gt;&lt;mi&gt;x&lt;/mi&gt;&lt;mi&gt;r&lt;/mi&gt;&lt;/msub&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ega subscript r i end subscript superscript open parentheses t plus 1 close parentheses end superscript equals omega subscript r i end subscript superscript open parentheses t close parentheses end superscript minus eta sum from j equals 1 to k of open square brackets open parentheses y with overparenthesis on top subscript j minus y subscript j close parentheses times m a x open parentheses y with overparenthesis on top subscript j comma 0 close parentheses times omega subscript i j end subscript close square brackets times m a x open parentheses h subscript i superscript t comma 0 close parentheses times x subscript r" title="{&quot;mathml&quot;:&quot;&lt;math style=\&quot;font-family:stix;font-size:16px;\&quot; xmlns=\&quot;http://www.w3.org/1998/Math/MathML\&quot;&gt;&lt;mstyle mathsize=\&quot;16px\&quot;&gt;&lt;msubsup&gt;&lt;mi&gt;&amp;#x3C9;&lt;/mi&gt;&lt;mrow&gt;&lt;mi&gt;r&lt;/mi&gt;&lt;mi&gt;i&lt;/mi&gt;&lt;/mrow&gt;&lt;mfenced&gt;&lt;mrow&gt;&lt;mi&gt;t&lt;/mi&gt;&lt;mo&gt;+&lt;/mo&gt;&lt;mn&gt;1&lt;/mn&gt;&lt;/mrow&gt;&lt;/mfenced&gt;&lt;/msubsup&gt;&lt;mo&gt;=&lt;/mo&gt;&lt;msubsup&gt;&lt;mi&gt;&amp;#x3C9;&lt;/mi&gt;&lt;mrow&gt;&lt;mi&gt;r&lt;/mi&gt;&lt;mi&gt;i&lt;/mi&gt;&lt;/mrow&gt;&lt;mfenced&gt;&lt;mi&gt;t&lt;/mi&gt;&lt;/mfenced&gt;&lt;/msubsup&gt;&lt;mo&gt;-&lt;/mo&gt;&lt;mi&gt;&amp;#x3B7;&lt;/mi&gt;&lt;munderover&gt;&lt;mo&gt;&amp;#x2211;&lt;/mo&gt;&lt;mrow&gt;&lt;mi&gt;j&lt;/mi&gt;&lt;mo&gt;=&lt;/mo&gt;&lt;mn&gt;1&lt;/mn&gt;&lt;/mrow&gt;&lt;mi&gt;k&lt;/mi&gt;&lt;/munderover&gt;&lt;mfenced open=\&quot;[\&quot; close=\&quot;]\&quot;&gt;&lt;mrow&gt;&lt;mfenced&gt;&lt;mrow&gt;&lt;msub&gt;&lt;mover&gt;&lt;mi&gt;y&lt;/mi&gt;&lt;mo&gt;&amp;#x23DC;&lt;/mo&gt;&lt;/mover&gt;&lt;mi&gt;j&lt;/mi&gt;&lt;/msub&gt;&lt;mo&gt;-&lt;/mo&gt;&lt;msub&gt;&lt;mi&gt;y&lt;/mi&gt;&lt;mi&gt;j&lt;/mi&gt;&lt;/msub&gt;&lt;/mrow&gt;&lt;/mfenced&gt;&lt;mo&gt;&amp;#xB7;&lt;/mo&gt;&lt;mi&gt;m&lt;/mi&gt;&lt;mi&gt;a&lt;/mi&gt;&lt;mi&gt;x&lt;/mi&gt;&lt;mfenced&gt;&lt;mrow&gt;&lt;msub&gt;&lt;mover&gt;&lt;mi&gt;y&lt;/mi&gt;&lt;mo&gt;&amp;#x23DC;&lt;/mo&gt;&lt;/mover&gt;&lt;mi&gt;j&lt;/mi&gt;&lt;/msub&gt;&lt;mo&gt;,&lt;/mo&gt;&lt;mn&gt;0&lt;/mn&gt;&lt;/mrow&gt;&lt;/mfenced&gt;&lt;mo&gt;&amp;#xB7;&lt;/mo&gt;&lt;msub&gt;&lt;mi&gt;&amp;#x3C9;&lt;/mi&gt;&lt;mrow&gt;&lt;mi&gt;i&lt;/mi&gt;&lt;mi&gt;j&lt;/mi&gt;&lt;/mrow&gt;&lt;/msub&gt;&lt;/mrow&gt;&lt;/mfenced&gt;&lt;mo&gt;&amp;#xB7;&lt;/mo&gt;&lt;mi&gt;m&lt;/mi&gt;&lt;mi&gt;a&lt;/mi&gt;&lt;mi&gt;x&lt;/mi&gt;&lt;mfenced&gt;&lt;mrow&gt;&lt;msubsup&gt;&lt;mi&gt;h&lt;/mi&gt;&lt;mi&gt;i&lt;/mi&gt;&lt;mi&gt;t&lt;/mi&gt;&lt;/msubsup&gt;&lt;mo&gt;,&lt;/mo&gt;&lt;mn&gt;0&lt;/mn&gt;&lt;/mrow&gt;&lt;/mfenced&gt;&lt;mo&gt;&amp;#xB7;&lt;/mo&gt;&lt;msub&gt;&lt;mi&gt;x&lt;/mi&gt;&lt;mi&gt;r&lt;/mi&gt;&lt;/msub&gt;&lt;/mstyle&gt;&lt;/math&gt;&qu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5935" cy="322994"/>
                    </a:xfrm>
                    <a:prstGeom prst="rect">
                      <a:avLst/>
                    </a:prstGeom>
                  </pic:spPr>
                </pic:pic>
              </a:graphicData>
            </a:graphic>
          </wp:inline>
        </w:drawing>
      </w:r>
      <w:r>
        <w:rPr>
          <w:b w:val="0"/>
          <w:bCs/>
        </w:rPr>
        <w:t xml:space="preserve"> (6)</w:t>
      </w:r>
    </w:p>
    <w:p w14:paraId="707457DB" w14:textId="0F5FB435" w:rsidR="00893298" w:rsidRPr="005927D5" w:rsidRDefault="007A7A07" w:rsidP="005927D5">
      <w:pPr>
        <w:pStyle w:val="MDPI21heading1"/>
        <w:rPr>
          <w:b w:val="0"/>
          <w:bCs/>
          <w:i/>
          <w:iCs/>
        </w:rPr>
      </w:pPr>
      <w:r>
        <w:rPr>
          <w:b w:val="0"/>
          <w:bCs/>
          <w:i/>
          <w:iCs/>
        </w:rPr>
        <w:t>2.4. The complete algorithm:</w:t>
      </w:r>
    </w:p>
    <w:p w14:paraId="3A7289C1" w14:textId="5CA4D0E8" w:rsidR="005927D5" w:rsidRDefault="000364B9" w:rsidP="007A7A07">
      <w:pPr>
        <w:pStyle w:val="MDPI21heading1"/>
      </w:pPr>
      <w:r>
        <w:t>Input:</w:t>
      </w:r>
    </w:p>
    <w:p w14:paraId="38E907B6" w14:textId="53309FD7" w:rsidR="000364B9" w:rsidRDefault="000364B9" w:rsidP="000364B9">
      <w:pPr>
        <w:pStyle w:val="MDPI21heading1"/>
        <w:rPr>
          <w:b w:val="0"/>
          <w:bCs/>
        </w:rPr>
      </w:pPr>
      <w:r>
        <w:rPr>
          <w:b w:val="0"/>
          <w:bCs/>
        </w:rPr>
        <w:t xml:space="preserve">Image dataset I, k number of clusters, randomly selected data </w:t>
      </w:r>
      <m:oMath>
        <m:sSub>
          <m:sSubPr>
            <m:ctrlPr>
              <w:rPr>
                <w:rFonts w:ascii="Cambria Math" w:hAnsi="Cambria Math"/>
                <w:b w:val="0"/>
                <w:bCs/>
                <w:i/>
              </w:rPr>
            </m:ctrlPr>
          </m:sSubPr>
          <m:e>
            <m:r>
              <m:rPr>
                <m:sty m:val="bi"/>
              </m:rPr>
              <w:rPr>
                <w:rFonts w:ascii="Cambria Math" w:hAnsi="Cambria Math"/>
              </w:rPr>
              <m:t>I</m:t>
            </m:r>
          </m:e>
          <m:sub>
            <m:r>
              <m:rPr>
                <m:sty m:val="bi"/>
              </m:rPr>
              <w:rPr>
                <w:rFonts w:ascii="Cambria Math" w:hAnsi="Cambria Math"/>
              </w:rPr>
              <m:t>nk</m:t>
            </m:r>
          </m:sub>
        </m:sSub>
      </m:oMath>
    </w:p>
    <w:p w14:paraId="3FBBC48B" w14:textId="11B80603" w:rsidR="000364B9" w:rsidRDefault="000364B9" w:rsidP="000364B9">
      <w:pPr>
        <w:pStyle w:val="MDPI21heading1"/>
        <w:rPr>
          <w:b w:val="0"/>
          <w:bCs/>
        </w:rPr>
      </w:pPr>
      <w:r>
        <w:rPr>
          <w:b w:val="0"/>
          <w:bCs/>
        </w:rPr>
        <w:t xml:space="preserve">Learning rate </w:t>
      </w:r>
      <m:oMath>
        <m:r>
          <m:rPr>
            <m:sty m:val="bi"/>
          </m:rPr>
          <w:rPr>
            <w:rFonts w:ascii="Cambria Math" w:hAnsi="Cambria Math"/>
          </w:rPr>
          <m:t>η</m:t>
        </m:r>
      </m:oMath>
    </w:p>
    <w:p w14:paraId="5BCB4B59" w14:textId="155765AE" w:rsidR="00690A40" w:rsidRDefault="00690A40" w:rsidP="000364B9">
      <w:pPr>
        <w:pStyle w:val="MDPI21heading1"/>
        <w:rPr>
          <w:b w:val="0"/>
          <w:bCs/>
        </w:rPr>
      </w:pPr>
      <w:r>
        <w:rPr>
          <w:b w:val="0"/>
          <w:bCs/>
        </w:rPr>
        <w:t xml:space="preserve">Max iteration </w:t>
      </w:r>
      <m:oMath>
        <m:r>
          <m:rPr>
            <m:sty m:val="bi"/>
          </m:rPr>
          <w:rPr>
            <w:rFonts w:ascii="Cambria Math" w:hAnsi="Cambria Math"/>
          </w:rPr>
          <m:t>τ</m:t>
        </m:r>
      </m:oMath>
    </w:p>
    <w:p w14:paraId="7C8570CB" w14:textId="0E5A44CC" w:rsidR="00690A40" w:rsidRPr="000364B9" w:rsidRDefault="00690A40" w:rsidP="00690A40">
      <w:pPr>
        <w:pStyle w:val="MDPI21heading1"/>
        <w:rPr>
          <w:b w:val="0"/>
          <w:bCs/>
        </w:rPr>
      </w:pPr>
      <w:r>
        <w:rPr>
          <w:b w:val="0"/>
          <w:bCs/>
        </w:rPr>
        <w:t xml:space="preserve">Extracted image features </w:t>
      </w:r>
      <m:oMath>
        <m:sSub>
          <m:sSubPr>
            <m:ctrlPr>
              <w:rPr>
                <w:rFonts w:ascii="Cambria Math" w:hAnsi="Cambria Math"/>
                <w:b w:val="0"/>
                <w:bCs/>
                <w:i/>
              </w:rPr>
            </m:ctrlPr>
          </m:sSubPr>
          <m:e>
            <m:r>
              <m:rPr>
                <m:sty m:val="bi"/>
              </m:rPr>
              <w:rPr>
                <w:rFonts w:ascii="Cambria Math" w:hAnsi="Cambria Math"/>
              </w:rPr>
              <m:t>h</m:t>
            </m:r>
          </m:e>
          <m:sub>
            <m:r>
              <m:rPr>
                <m:sty m:val="bi"/>
              </m:rPr>
              <w:rPr>
                <w:rFonts w:ascii="Cambria Math" w:hAnsi="Cambria Math"/>
              </w:rPr>
              <m:t>j</m:t>
            </m:r>
          </m:sub>
        </m:sSub>
      </m:oMath>
      <w:r>
        <w:rPr>
          <w:b w:val="0"/>
          <w:bCs/>
        </w:rPr>
        <w:t xml:space="preserve"> of centroids </w:t>
      </w:r>
      <m:oMath>
        <m:sSub>
          <m:sSubPr>
            <m:ctrlPr>
              <w:rPr>
                <w:rFonts w:ascii="Cambria Math" w:hAnsi="Cambria Math"/>
                <w:b w:val="0"/>
                <w:bCs/>
                <w:i/>
              </w:rPr>
            </m:ctrlPr>
          </m:sSubPr>
          <m:e>
            <m:r>
              <m:rPr>
                <m:sty m:val="bi"/>
              </m:rPr>
              <w:rPr>
                <w:rFonts w:ascii="Cambria Math" w:hAnsi="Cambria Math"/>
              </w:rPr>
              <m:t>c</m:t>
            </m:r>
          </m:e>
          <m:sub>
            <m:r>
              <m:rPr>
                <m:sty m:val="bi"/>
              </m:rPr>
              <w:rPr>
                <w:rFonts w:ascii="Cambria Math" w:hAnsi="Cambria Math"/>
              </w:rPr>
              <m:t>j</m:t>
            </m:r>
          </m:sub>
        </m:sSub>
      </m:oMath>
      <w:r>
        <w:rPr>
          <w:b w:val="0"/>
          <w:bCs/>
        </w:rPr>
        <w:t xml:space="preserve"> of FC layer.</w:t>
      </w:r>
    </w:p>
    <w:p w14:paraId="5D5844E8" w14:textId="0B209AD3" w:rsidR="000364B9" w:rsidRDefault="000364B9" w:rsidP="007A7A07">
      <w:pPr>
        <w:pStyle w:val="MDPI21heading1"/>
      </w:pPr>
      <w:r>
        <w:t>Output:</w:t>
      </w:r>
      <w:r w:rsidR="00690A40">
        <w:t xml:space="preserve"> </w:t>
      </w:r>
    </w:p>
    <w:p w14:paraId="7738ED9D" w14:textId="12BDC3B7" w:rsidR="00690A40" w:rsidRDefault="00690A40" w:rsidP="00690A40">
      <w:pPr>
        <w:pStyle w:val="MDPI21heading1"/>
        <w:rPr>
          <w:b w:val="0"/>
          <w:bCs/>
        </w:rPr>
      </w:pPr>
      <w:r>
        <w:rPr>
          <w:b w:val="0"/>
          <w:bCs/>
        </w:rPr>
        <w:t>Final cluster centroids</w:t>
      </w:r>
    </w:p>
    <w:p w14:paraId="1509FA8E" w14:textId="69BBC0F2" w:rsidR="00690A40" w:rsidRDefault="00690A40" w:rsidP="00690A40">
      <w:pPr>
        <w:pStyle w:val="MDPI21heading1"/>
        <w:rPr>
          <w:b w:val="0"/>
          <w:bCs/>
        </w:rPr>
      </w:pPr>
      <w:r>
        <w:rPr>
          <w:b w:val="0"/>
          <w:bCs/>
        </w:rPr>
        <w:t>Final weights (</w:t>
      </w:r>
      <m:oMath>
        <m:sSub>
          <m:sSubPr>
            <m:ctrlPr>
              <w:rPr>
                <w:rFonts w:ascii="Cambria Math" w:hAnsi="Cambria Math"/>
                <w:b w:val="0"/>
                <w:bCs/>
                <w:i/>
              </w:rPr>
            </m:ctrlPr>
          </m:sSubPr>
          <m:e>
            <m:r>
              <m:rPr>
                <m:sty m:val="bi"/>
              </m:rPr>
              <w:rPr>
                <w:rFonts w:ascii="Cambria Math" w:hAnsi="Cambria Math"/>
              </w:rPr>
              <m:t>ω</m:t>
            </m:r>
          </m:e>
          <m:sub>
            <m:r>
              <m:rPr>
                <m:sty m:val="bi"/>
              </m:rPr>
              <w:rPr>
                <w:rFonts w:ascii="Cambria Math" w:hAnsi="Cambria Math"/>
              </w:rPr>
              <m:t>ij</m:t>
            </m:r>
          </m:sub>
        </m:sSub>
        <m:r>
          <m:rPr>
            <m:sty m:val="bi"/>
          </m:rPr>
          <w:rPr>
            <w:rFonts w:ascii="Cambria Math" w:hAnsi="Cambria Math"/>
          </w:rPr>
          <m:t xml:space="preserve">, </m:t>
        </m:r>
        <m:sSub>
          <m:sSubPr>
            <m:ctrlPr>
              <w:rPr>
                <w:rFonts w:ascii="Cambria Math" w:hAnsi="Cambria Math"/>
                <w:b w:val="0"/>
                <w:bCs/>
                <w:i/>
              </w:rPr>
            </m:ctrlPr>
          </m:sSubPr>
          <m:e>
            <m:r>
              <m:rPr>
                <m:sty m:val="bi"/>
              </m:rPr>
              <w:rPr>
                <w:rFonts w:ascii="Cambria Math" w:hAnsi="Cambria Math"/>
              </w:rPr>
              <m:t>ω</m:t>
            </m:r>
          </m:e>
          <m:sub>
            <m:r>
              <m:rPr>
                <m:sty m:val="bi"/>
              </m:rPr>
              <w:rPr>
                <w:rFonts w:ascii="Cambria Math" w:hAnsi="Cambria Math"/>
              </w:rPr>
              <m:t>ri</m:t>
            </m:r>
          </m:sub>
        </m:sSub>
      </m:oMath>
      <w:r>
        <w:rPr>
          <w:b w:val="0"/>
          <w:bCs/>
        </w:rPr>
        <w:t>)</w:t>
      </w:r>
    </w:p>
    <w:p w14:paraId="62E5F906" w14:textId="4BB89497" w:rsidR="00690A40" w:rsidRPr="00690A40" w:rsidRDefault="00690A40" w:rsidP="00690A40">
      <w:pPr>
        <w:pStyle w:val="MDPI21heading1"/>
        <w:numPr>
          <w:ilvl w:val="0"/>
          <w:numId w:val="29"/>
        </w:numPr>
        <w:rPr>
          <w:b w:val="0"/>
          <w:bCs/>
        </w:rPr>
      </w:pPr>
      <w:r w:rsidRPr="00690A40">
        <w:rPr>
          <w:b w:val="0"/>
          <w:bCs/>
        </w:rPr>
        <w:t xml:space="preserve">For t = 1 to </w:t>
      </w:r>
      <m:oMath>
        <m:r>
          <m:rPr>
            <m:sty m:val="bi"/>
          </m:rPr>
          <w:rPr>
            <w:rFonts w:ascii="Cambria Math" w:hAnsi="Cambria Math"/>
          </w:rPr>
          <m:t>τ</m:t>
        </m:r>
      </m:oMath>
      <w:r w:rsidRPr="00690A40">
        <w:rPr>
          <w:b w:val="0"/>
          <w:bCs/>
        </w:rPr>
        <w:t xml:space="preserve"> do:</w:t>
      </w:r>
    </w:p>
    <w:p w14:paraId="285B4302" w14:textId="06049F0B" w:rsidR="00690A40" w:rsidRPr="00690A40" w:rsidRDefault="00690A40" w:rsidP="00690A40">
      <w:pPr>
        <w:pStyle w:val="MDPI21heading1"/>
        <w:numPr>
          <w:ilvl w:val="0"/>
          <w:numId w:val="29"/>
        </w:numPr>
        <w:rPr>
          <w:b w:val="0"/>
          <w:bCs/>
          <w:u w:val="single"/>
        </w:rPr>
      </w:pPr>
      <w:r>
        <w:rPr>
          <w:b w:val="0"/>
          <w:bCs/>
        </w:rPr>
        <w:t xml:space="preserve">Calculate </w:t>
      </w:r>
      <m:oMath>
        <m:sSub>
          <m:sSubPr>
            <m:ctrlPr>
              <w:rPr>
                <w:rFonts w:ascii="Cambria Math" w:hAnsi="Cambria Math"/>
                <w:b w:val="0"/>
                <w:bCs/>
                <w:i/>
              </w:rPr>
            </m:ctrlPr>
          </m:sSubPr>
          <m:e>
            <m:r>
              <m:rPr>
                <m:sty m:val="bi"/>
              </m:rPr>
              <w:rPr>
                <w:rFonts w:ascii="Cambria Math" w:hAnsi="Cambria Math"/>
              </w:rPr>
              <m:t>y</m:t>
            </m:r>
          </m:e>
          <m:sub>
            <m:r>
              <m:rPr>
                <m:sty m:val="bi"/>
              </m:rPr>
              <w:rPr>
                <w:rFonts w:ascii="Cambria Math" w:hAnsi="Cambria Math"/>
              </w:rPr>
              <m:t>j</m:t>
            </m:r>
          </m:sub>
        </m:sSub>
      </m:oMath>
      <w:r>
        <w:rPr>
          <w:b w:val="0"/>
          <w:bCs/>
        </w:rPr>
        <w:t xml:space="preserve"> cluster label using FRCM as ground truth on randomly utilized centroids to speedup algorithm’s convergence</w:t>
      </w:r>
    </w:p>
    <w:p w14:paraId="49A36452" w14:textId="134168D6" w:rsidR="00690A40" w:rsidRPr="00690A40" w:rsidRDefault="00B95BD4" w:rsidP="00690A40">
      <w:pPr>
        <w:pStyle w:val="MDPI21heading1"/>
        <w:numPr>
          <w:ilvl w:val="0"/>
          <w:numId w:val="29"/>
        </w:numPr>
        <w:rPr>
          <w:b w:val="0"/>
          <w:bCs/>
          <w:u w:val="single"/>
        </w:rPr>
      </w:pPr>
      <w:r>
        <w:rPr>
          <w:b w:val="0"/>
          <w:bCs/>
        </w:rPr>
        <w:t>Forward feed the centroids and e</w:t>
      </w:r>
      <w:r w:rsidR="00690A40">
        <w:rPr>
          <w:b w:val="0"/>
          <w:bCs/>
        </w:rPr>
        <w:t>xtract the features from UCNN’s clustering layer and FC layer.</w:t>
      </w:r>
    </w:p>
    <w:p w14:paraId="7501F36A" w14:textId="59B079D8" w:rsidR="00690A40" w:rsidRPr="00690A40" w:rsidRDefault="00690A40" w:rsidP="00690A40">
      <w:pPr>
        <w:pStyle w:val="MDPI21heading1"/>
        <w:numPr>
          <w:ilvl w:val="0"/>
          <w:numId w:val="29"/>
        </w:numPr>
        <w:rPr>
          <w:b w:val="0"/>
          <w:bCs/>
          <w:u w:val="single"/>
        </w:rPr>
      </w:pPr>
      <w:r w:rsidRPr="00690A40">
        <w:rPr>
          <w:b w:val="0"/>
          <w:bCs/>
        </w:rPr>
        <w:t xml:space="preserve">Update cluster centroids by using FRCM on randomly sampled centroids </w:t>
      </w:r>
      <w:r w:rsidR="00B95BD4">
        <w:rPr>
          <w:b w:val="0"/>
          <w:bCs/>
        </w:rPr>
        <w:t xml:space="preserve">in the FC layer and find the predicted cluster label </w:t>
      </w:r>
      <m:oMath>
        <m:sSub>
          <m:sSubPr>
            <m:ctrlPr>
              <w:rPr>
                <w:rFonts w:ascii="Cambria Math" w:hAnsi="Cambria Math"/>
                <w:b w:val="0"/>
                <w:bCs/>
                <w:i/>
              </w:rPr>
            </m:ctrlPr>
          </m:sSubPr>
          <m:e>
            <m:acc>
              <m:accPr>
                <m:ctrlPr>
                  <w:rPr>
                    <w:rFonts w:ascii="Cambria Math" w:hAnsi="Cambria Math"/>
                    <w:b w:val="0"/>
                    <w:bCs/>
                    <w:i/>
                  </w:rPr>
                </m:ctrlPr>
              </m:accPr>
              <m:e>
                <m:r>
                  <m:rPr>
                    <m:sty m:val="bi"/>
                  </m:rPr>
                  <w:rPr>
                    <w:rFonts w:ascii="Cambria Math" w:hAnsi="Cambria Math"/>
                  </w:rPr>
                  <m:t>y</m:t>
                </m:r>
              </m:e>
            </m:acc>
          </m:e>
          <m:sub>
            <m:r>
              <m:rPr>
                <m:sty m:val="bi"/>
              </m:rPr>
              <w:rPr>
                <w:rFonts w:ascii="Cambria Math" w:hAnsi="Cambria Math"/>
              </w:rPr>
              <m:t>j</m:t>
            </m:r>
          </m:sub>
        </m:sSub>
      </m:oMath>
      <w:r w:rsidR="00B95BD4">
        <w:rPr>
          <w:b w:val="0"/>
          <w:bCs/>
        </w:rPr>
        <w:t xml:space="preserve"> based on the updated centroids.</w:t>
      </w:r>
    </w:p>
    <w:p w14:paraId="34168756" w14:textId="081C1BCC" w:rsidR="00690A40" w:rsidRPr="00B95BD4" w:rsidRDefault="00B95BD4" w:rsidP="00690A40">
      <w:pPr>
        <w:pStyle w:val="MDPI21heading1"/>
        <w:numPr>
          <w:ilvl w:val="0"/>
          <w:numId w:val="29"/>
        </w:numPr>
        <w:rPr>
          <w:b w:val="0"/>
          <w:bCs/>
          <w:u w:val="single"/>
        </w:rPr>
      </w:pPr>
      <w:r>
        <w:rPr>
          <w:b w:val="0"/>
          <w:bCs/>
        </w:rPr>
        <w:t xml:space="preserve">Update the weights of FC layer and </w:t>
      </w:r>
      <w:proofErr w:type="spellStart"/>
      <w:r>
        <w:rPr>
          <w:b w:val="0"/>
          <w:bCs/>
        </w:rPr>
        <w:t>softmax</w:t>
      </w:r>
      <w:proofErr w:type="spellEnd"/>
      <w:r>
        <w:rPr>
          <w:b w:val="0"/>
          <w:bCs/>
        </w:rPr>
        <w:t xml:space="preserve"> layer by using function (5) and (6)</w:t>
      </w:r>
    </w:p>
    <w:p w14:paraId="39630BF8" w14:textId="7078B566" w:rsidR="00B95BD4" w:rsidRPr="00690A40" w:rsidRDefault="00B95BD4" w:rsidP="00690A40">
      <w:pPr>
        <w:pStyle w:val="MDPI21heading1"/>
        <w:numPr>
          <w:ilvl w:val="0"/>
          <w:numId w:val="29"/>
        </w:numPr>
        <w:rPr>
          <w:b w:val="0"/>
          <w:bCs/>
          <w:u w:val="single"/>
        </w:rPr>
      </w:pPr>
      <w:r>
        <w:rPr>
          <w:b w:val="0"/>
          <w:bCs/>
        </w:rPr>
        <w:t>Fine tune the UCNN by using the objective function</w:t>
      </w:r>
    </w:p>
    <w:p w14:paraId="59D0AD6C" w14:textId="205AA084" w:rsidR="007A7A07" w:rsidRDefault="00893298" w:rsidP="007A7A07">
      <w:pPr>
        <w:pStyle w:val="MDPI21heading1"/>
        <w:rPr>
          <w:b w:val="0"/>
          <w:bCs/>
          <w:i/>
          <w:iCs/>
        </w:rPr>
      </w:pPr>
      <w:r>
        <w:rPr>
          <w:b w:val="0"/>
          <w:bCs/>
          <w:i/>
          <w:iCs/>
        </w:rPr>
        <w:t>2.5. Experiment:</w:t>
      </w:r>
    </w:p>
    <w:p w14:paraId="4FCCA0E6" w14:textId="4BC7F8C0" w:rsidR="00B95BD4" w:rsidRDefault="00B95BD4" w:rsidP="007A7A07">
      <w:pPr>
        <w:pStyle w:val="MDPI21heading1"/>
        <w:rPr>
          <w:b w:val="0"/>
          <w:bCs/>
          <w:i/>
          <w:iCs/>
        </w:rPr>
      </w:pPr>
      <w:r>
        <w:rPr>
          <w:b w:val="0"/>
          <w:bCs/>
          <w:i/>
          <w:iCs/>
        </w:rPr>
        <w:t>2.5.1. Data preparations:</w:t>
      </w:r>
    </w:p>
    <w:p w14:paraId="13A3CCAA" w14:textId="1DBF4541" w:rsidR="009328B9" w:rsidRDefault="00B95BD4" w:rsidP="007A7A07">
      <w:pPr>
        <w:pStyle w:val="MDPI21heading1"/>
        <w:rPr>
          <w:b w:val="0"/>
          <w:bCs/>
        </w:rPr>
      </w:pPr>
      <w:r>
        <w:rPr>
          <w:b w:val="0"/>
          <w:bCs/>
        </w:rPr>
        <w:t>In this paper, Python 3.9 was utilized as our programming tool because of its compatibility with various libraries and frameworks. ILSVRC19</w:t>
      </w:r>
      <w:r w:rsidR="00AA38B9">
        <w:rPr>
          <w:b w:val="0"/>
          <w:bCs/>
        </w:rPr>
        <w:t xml:space="preserve"> train set</w:t>
      </w:r>
      <w:r>
        <w:rPr>
          <w:b w:val="0"/>
          <w:bCs/>
        </w:rPr>
        <w:t xml:space="preserve"> in ImageNet is used in pre-training stage with </w:t>
      </w:r>
      <w:r w:rsidR="00AA38B9">
        <w:rPr>
          <w:b w:val="0"/>
          <w:bCs/>
        </w:rPr>
        <w:t xml:space="preserve">our representation of </w:t>
      </w:r>
      <w:proofErr w:type="spellStart"/>
      <w:r w:rsidR="00AA38B9">
        <w:rPr>
          <w:b w:val="0"/>
          <w:bCs/>
        </w:rPr>
        <w:t>AlexNet</w:t>
      </w:r>
      <w:proofErr w:type="spellEnd"/>
      <w:r w:rsidR="00AA38B9">
        <w:rPr>
          <w:b w:val="0"/>
          <w:bCs/>
        </w:rPr>
        <w:t>; it consists of over 1.2 million training images of size 256 x 256-pixels collected from 1000 categories. As mentioned above, our</w:t>
      </w:r>
      <w:r w:rsidR="00F93790">
        <w:rPr>
          <w:b w:val="0"/>
          <w:bCs/>
        </w:rPr>
        <w:t xml:space="preserve"> provided by</w:t>
      </w:r>
      <w:r w:rsidR="00AA38B9">
        <w:rPr>
          <w:b w:val="0"/>
          <w:bCs/>
        </w:rPr>
        <w:t xml:space="preserve"> </w:t>
      </w:r>
      <w:proofErr w:type="spellStart"/>
      <w:r w:rsidR="00AA38B9">
        <w:rPr>
          <w:b w:val="0"/>
          <w:bCs/>
        </w:rPr>
        <w:t>DesignedByHumans</w:t>
      </w:r>
      <w:proofErr w:type="spellEnd"/>
      <w:r w:rsidR="00AA38B9">
        <w:rPr>
          <w:b w:val="0"/>
          <w:bCs/>
        </w:rPr>
        <w:t xml:space="preserve"> dataset is used to evaluate the performance of this approach, which consists of over 52000 images of size 1200 x 1200-pixels downscaled to 28 x 28-pixels collected from</w:t>
      </w:r>
      <w:r w:rsidR="00F93790">
        <w:rPr>
          <w:b w:val="0"/>
          <w:bCs/>
        </w:rPr>
        <w:t xml:space="preserve"> 69</w:t>
      </w:r>
      <w:r w:rsidR="00AA38B9">
        <w:rPr>
          <w:b w:val="0"/>
          <w:bCs/>
        </w:rPr>
        <w:t xml:space="preserve"> different categories</w:t>
      </w:r>
      <w:r w:rsidR="00F93790">
        <w:rPr>
          <w:b w:val="0"/>
          <w:bCs/>
        </w:rPr>
        <w:t xml:space="preserve"> includes sub-categories</w:t>
      </w:r>
      <w:r w:rsidR="00AA38B9">
        <w:rPr>
          <w:b w:val="0"/>
          <w:bCs/>
        </w:rPr>
        <w:t xml:space="preserve"> and possibly belong to many categories as once, which emulates real world example of unstable data for semi-supervised learning method.</w:t>
      </w:r>
    </w:p>
    <w:p w14:paraId="3DA8D4D3" w14:textId="77777777" w:rsidR="009328B9" w:rsidRDefault="009328B9" w:rsidP="007A7A07">
      <w:pPr>
        <w:pStyle w:val="MDPI21heading1"/>
        <w:rPr>
          <w:b w:val="0"/>
          <w:bCs/>
        </w:rPr>
      </w:pPr>
      <w:r>
        <w:rPr>
          <w:b w:val="0"/>
          <w:bCs/>
        </w:rPr>
        <w:lastRenderedPageBreak/>
        <w:t xml:space="preserve">The hardware we will be using is a personal computer using Ryzen 7 4800HS CPU and NVIDIA GTX 1650 with 16GB of RAM updated with newest drivers on </w:t>
      </w:r>
      <w:proofErr w:type="spellStart"/>
      <w:r>
        <w:rPr>
          <w:b w:val="0"/>
          <w:bCs/>
        </w:rPr>
        <w:t>Tensorflow</w:t>
      </w:r>
      <w:proofErr w:type="spellEnd"/>
      <w:r>
        <w:rPr>
          <w:b w:val="0"/>
          <w:bCs/>
        </w:rPr>
        <w:t xml:space="preserve"> 2.9.</w:t>
      </w:r>
    </w:p>
    <w:p w14:paraId="4001C86E" w14:textId="75AF7AF0" w:rsidR="00F93790" w:rsidRDefault="009328B9" w:rsidP="00444B3A">
      <w:pPr>
        <w:pStyle w:val="MDPI41tablecaption"/>
      </w:pPr>
      <w:r>
        <w:rPr>
          <w:b/>
        </w:rPr>
        <w:t>Table 1</w:t>
      </w:r>
      <w:r w:rsidRPr="00325902">
        <w:rPr>
          <w:b/>
        </w:rPr>
        <w:t>.</w:t>
      </w:r>
      <w:r w:rsidRPr="00325902">
        <w:t xml:space="preserve"> </w:t>
      </w:r>
      <w:r>
        <w:t>Description of Datasets</w:t>
      </w:r>
    </w:p>
    <w:tbl>
      <w:tblPr>
        <w:tblW w:w="6572"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432"/>
        <w:gridCol w:w="1440"/>
        <w:gridCol w:w="1530"/>
        <w:gridCol w:w="1170"/>
      </w:tblGrid>
      <w:tr w:rsidR="00DA30EF" w:rsidRPr="00D4314B" w14:paraId="48D65A90" w14:textId="589279F9" w:rsidTr="00F93790">
        <w:tc>
          <w:tcPr>
            <w:tcW w:w="2432" w:type="dxa"/>
            <w:tcBorders>
              <w:bottom w:val="single" w:sz="4" w:space="0" w:color="auto"/>
            </w:tcBorders>
            <w:shd w:val="clear" w:color="auto" w:fill="auto"/>
            <w:vAlign w:val="center"/>
          </w:tcPr>
          <w:p w14:paraId="63BAED47" w14:textId="248E450B" w:rsidR="00DA30EF" w:rsidRPr="007F7C8C" w:rsidRDefault="00DA30EF" w:rsidP="006B68AE">
            <w:pPr>
              <w:pStyle w:val="MDPI42tablebody"/>
              <w:spacing w:line="240" w:lineRule="auto"/>
              <w:rPr>
                <w:b/>
                <w:snapToGrid/>
              </w:rPr>
            </w:pPr>
            <w:r>
              <w:rPr>
                <w:b/>
                <w:snapToGrid/>
              </w:rPr>
              <w:t>Dataset</w:t>
            </w:r>
          </w:p>
        </w:tc>
        <w:tc>
          <w:tcPr>
            <w:tcW w:w="1440" w:type="dxa"/>
            <w:tcBorders>
              <w:bottom w:val="single" w:sz="4" w:space="0" w:color="auto"/>
            </w:tcBorders>
            <w:shd w:val="clear" w:color="auto" w:fill="auto"/>
            <w:vAlign w:val="center"/>
          </w:tcPr>
          <w:p w14:paraId="152DA6BF" w14:textId="725C6CA6" w:rsidR="00DA30EF" w:rsidRPr="007F7C8C" w:rsidRDefault="00DA30EF" w:rsidP="006B68AE">
            <w:pPr>
              <w:pStyle w:val="MDPI42tablebody"/>
              <w:spacing w:line="240" w:lineRule="auto"/>
              <w:rPr>
                <w:b/>
                <w:snapToGrid/>
              </w:rPr>
            </w:pPr>
            <w:r>
              <w:rPr>
                <w:b/>
                <w:snapToGrid/>
              </w:rPr>
              <w:t>No. of Samples</w:t>
            </w:r>
          </w:p>
        </w:tc>
        <w:tc>
          <w:tcPr>
            <w:tcW w:w="1530" w:type="dxa"/>
            <w:tcBorders>
              <w:bottom w:val="single" w:sz="4" w:space="0" w:color="auto"/>
            </w:tcBorders>
            <w:shd w:val="clear" w:color="auto" w:fill="auto"/>
            <w:vAlign w:val="center"/>
          </w:tcPr>
          <w:p w14:paraId="13629AB9" w14:textId="2CD900B7" w:rsidR="00DA30EF" w:rsidRPr="007F7C8C" w:rsidRDefault="00DA30EF" w:rsidP="006B68AE">
            <w:pPr>
              <w:pStyle w:val="MDPI42tablebody"/>
              <w:spacing w:line="240" w:lineRule="auto"/>
              <w:rPr>
                <w:b/>
                <w:snapToGrid/>
              </w:rPr>
            </w:pPr>
            <w:r>
              <w:rPr>
                <w:b/>
                <w:snapToGrid/>
              </w:rPr>
              <w:t>No. of Classes</w:t>
            </w:r>
          </w:p>
        </w:tc>
        <w:tc>
          <w:tcPr>
            <w:tcW w:w="1170" w:type="dxa"/>
            <w:tcBorders>
              <w:bottom w:val="single" w:sz="4" w:space="0" w:color="auto"/>
            </w:tcBorders>
          </w:tcPr>
          <w:p w14:paraId="065E2226" w14:textId="79CEFCFD" w:rsidR="00DA30EF" w:rsidRDefault="00DA30EF" w:rsidP="006B68AE">
            <w:pPr>
              <w:pStyle w:val="MDPI42tablebody"/>
              <w:spacing w:line="240" w:lineRule="auto"/>
              <w:rPr>
                <w:b/>
                <w:snapToGrid/>
              </w:rPr>
            </w:pPr>
            <w:r>
              <w:rPr>
                <w:b/>
                <w:snapToGrid/>
              </w:rPr>
              <w:t>Image size</w:t>
            </w:r>
          </w:p>
        </w:tc>
      </w:tr>
      <w:tr w:rsidR="00DA30EF" w:rsidRPr="00D4314B" w14:paraId="0041BF47" w14:textId="6450B35D" w:rsidTr="00F93790">
        <w:tc>
          <w:tcPr>
            <w:tcW w:w="2432" w:type="dxa"/>
            <w:shd w:val="clear" w:color="auto" w:fill="auto"/>
            <w:vAlign w:val="center"/>
          </w:tcPr>
          <w:p w14:paraId="625D185B" w14:textId="6D78999A" w:rsidR="00DA30EF" w:rsidRPr="00F220D4" w:rsidRDefault="00DA30EF" w:rsidP="006B68AE">
            <w:pPr>
              <w:pStyle w:val="MDPI42tablebody"/>
              <w:spacing w:line="240" w:lineRule="auto"/>
            </w:pPr>
            <w:r>
              <w:t>ILSVRC19</w:t>
            </w:r>
          </w:p>
        </w:tc>
        <w:tc>
          <w:tcPr>
            <w:tcW w:w="1440" w:type="dxa"/>
            <w:shd w:val="clear" w:color="auto" w:fill="auto"/>
            <w:vAlign w:val="center"/>
          </w:tcPr>
          <w:p w14:paraId="287C574B" w14:textId="12857B62" w:rsidR="00DA30EF" w:rsidRPr="00F220D4" w:rsidRDefault="00F93790" w:rsidP="006B68AE">
            <w:pPr>
              <w:pStyle w:val="MDPI42tablebody"/>
              <w:spacing w:line="240" w:lineRule="auto"/>
            </w:pPr>
            <w:r w:rsidRPr="00F93790">
              <w:t>1,281,167</w:t>
            </w:r>
          </w:p>
        </w:tc>
        <w:tc>
          <w:tcPr>
            <w:tcW w:w="1530" w:type="dxa"/>
            <w:shd w:val="clear" w:color="auto" w:fill="auto"/>
            <w:vAlign w:val="center"/>
          </w:tcPr>
          <w:p w14:paraId="452D91DE" w14:textId="63235058" w:rsidR="00DA30EF" w:rsidRPr="00F220D4" w:rsidRDefault="00F93790" w:rsidP="006B68AE">
            <w:pPr>
              <w:pStyle w:val="MDPI42tablebody"/>
              <w:spacing w:line="240" w:lineRule="auto"/>
            </w:pPr>
            <w:r>
              <w:t>1000</w:t>
            </w:r>
          </w:p>
        </w:tc>
        <w:tc>
          <w:tcPr>
            <w:tcW w:w="1170" w:type="dxa"/>
          </w:tcPr>
          <w:p w14:paraId="06FDF365" w14:textId="74981F35" w:rsidR="00DA30EF" w:rsidRPr="00F220D4" w:rsidRDefault="00F93790" w:rsidP="006B68AE">
            <w:pPr>
              <w:pStyle w:val="MDPI42tablebody"/>
              <w:spacing w:line="240" w:lineRule="auto"/>
            </w:pPr>
            <w:r>
              <w:t>256 x 256</w:t>
            </w:r>
          </w:p>
        </w:tc>
      </w:tr>
      <w:tr w:rsidR="00DA30EF" w:rsidRPr="00D4314B" w14:paraId="7EC980C5" w14:textId="576F1FCA" w:rsidTr="00F93790">
        <w:tc>
          <w:tcPr>
            <w:tcW w:w="2432" w:type="dxa"/>
            <w:shd w:val="clear" w:color="auto" w:fill="auto"/>
            <w:vAlign w:val="center"/>
          </w:tcPr>
          <w:p w14:paraId="7553C129" w14:textId="00FCA878" w:rsidR="00DA30EF" w:rsidRPr="00F220D4" w:rsidRDefault="00F93790" w:rsidP="006B68AE">
            <w:pPr>
              <w:pStyle w:val="MDPI42tablebody"/>
              <w:spacing w:line="240" w:lineRule="auto"/>
            </w:pPr>
            <w:proofErr w:type="spellStart"/>
            <w:r>
              <w:t>DesignByHumans</w:t>
            </w:r>
            <w:proofErr w:type="spellEnd"/>
            <w:r>
              <w:t xml:space="preserve"> dataset</w:t>
            </w:r>
          </w:p>
        </w:tc>
        <w:tc>
          <w:tcPr>
            <w:tcW w:w="1440" w:type="dxa"/>
            <w:shd w:val="clear" w:color="auto" w:fill="auto"/>
            <w:vAlign w:val="center"/>
          </w:tcPr>
          <w:p w14:paraId="29262ED8" w14:textId="0D3A205D" w:rsidR="00DA30EF" w:rsidRPr="00F220D4" w:rsidRDefault="00F93790" w:rsidP="006B68AE">
            <w:pPr>
              <w:pStyle w:val="MDPI42tablebody"/>
              <w:spacing w:line="240" w:lineRule="auto"/>
            </w:pPr>
            <w:r w:rsidRPr="00F93790">
              <w:t>52,361</w:t>
            </w:r>
          </w:p>
        </w:tc>
        <w:tc>
          <w:tcPr>
            <w:tcW w:w="1530" w:type="dxa"/>
            <w:shd w:val="clear" w:color="auto" w:fill="auto"/>
            <w:vAlign w:val="center"/>
          </w:tcPr>
          <w:p w14:paraId="38DFDA61" w14:textId="74CBB524" w:rsidR="00DA30EF" w:rsidRPr="00F220D4" w:rsidRDefault="00F93790" w:rsidP="006B68AE">
            <w:pPr>
              <w:pStyle w:val="MDPI42tablebody"/>
              <w:spacing w:line="240" w:lineRule="auto"/>
            </w:pPr>
            <w:r>
              <w:t>69</w:t>
            </w:r>
          </w:p>
        </w:tc>
        <w:tc>
          <w:tcPr>
            <w:tcW w:w="1170" w:type="dxa"/>
          </w:tcPr>
          <w:p w14:paraId="5D2367C4" w14:textId="3D23E5B4" w:rsidR="00DA30EF" w:rsidRPr="00F220D4" w:rsidRDefault="00F93790" w:rsidP="006B68AE">
            <w:pPr>
              <w:pStyle w:val="MDPI42tablebody"/>
              <w:spacing w:line="240" w:lineRule="auto"/>
            </w:pPr>
            <w:r>
              <w:t>28 x 28</w:t>
            </w:r>
          </w:p>
        </w:tc>
      </w:tr>
    </w:tbl>
    <w:p w14:paraId="519EA947" w14:textId="392161F5" w:rsidR="00B95BD4" w:rsidRDefault="00F93790" w:rsidP="007A7A07">
      <w:pPr>
        <w:pStyle w:val="MDPI21heading1"/>
        <w:rPr>
          <w:b w:val="0"/>
          <w:bCs/>
          <w:i/>
          <w:iCs/>
        </w:rPr>
      </w:pPr>
      <w:r>
        <w:rPr>
          <w:b w:val="0"/>
          <w:bCs/>
          <w:i/>
          <w:iCs/>
        </w:rPr>
        <w:t xml:space="preserve">2.5.2. </w:t>
      </w:r>
      <w:r w:rsidR="00B30EC5">
        <w:rPr>
          <w:b w:val="0"/>
          <w:bCs/>
          <w:i/>
          <w:iCs/>
        </w:rPr>
        <w:t>Evaluation metrics</w:t>
      </w:r>
      <w:r>
        <w:rPr>
          <w:b w:val="0"/>
          <w:bCs/>
          <w:i/>
          <w:iCs/>
        </w:rPr>
        <w:t>:</w:t>
      </w:r>
    </w:p>
    <w:p w14:paraId="4A4F89BF" w14:textId="59C89D49" w:rsidR="000C6A45" w:rsidRPr="00F93790" w:rsidRDefault="000C6A45" w:rsidP="000C6A45">
      <w:pPr>
        <w:pStyle w:val="MDPI21heading1"/>
        <w:rPr>
          <w:b w:val="0"/>
          <w:bCs/>
        </w:rPr>
      </w:pPr>
      <w:r>
        <w:rPr>
          <w:b w:val="0"/>
          <w:bCs/>
        </w:rPr>
        <w:t xml:space="preserve">In order to evaluate the efficiency of the method, we will be using metrics that are often used to evaluate clustering algorithms: Normal Mutual Information (NMI), Clustering accuracy, </w:t>
      </w:r>
      <w:r w:rsidR="001279BB">
        <w:rPr>
          <w:b w:val="0"/>
          <w:bCs/>
        </w:rPr>
        <w:t xml:space="preserve">mean </w:t>
      </w:r>
      <w:r>
        <w:rPr>
          <w:b w:val="0"/>
          <w:bCs/>
        </w:rPr>
        <w:t>F-Measure score and Area Under the Curve score (AUC).</w:t>
      </w:r>
    </w:p>
    <w:p w14:paraId="59E0108D" w14:textId="27CA4DA6" w:rsidR="00F93790" w:rsidRDefault="000C6A45" w:rsidP="007A7A07">
      <w:pPr>
        <w:pStyle w:val="MDPI21heading1"/>
        <w:rPr>
          <w:b w:val="0"/>
          <w:bCs/>
        </w:rPr>
      </w:pPr>
      <w:r>
        <w:rPr>
          <w:b w:val="0"/>
          <w:bCs/>
        </w:rPr>
        <w:t>NMI is defined as:</w:t>
      </w:r>
    </w:p>
    <w:p w14:paraId="1711A5F6" w14:textId="5A5BE1D1" w:rsidR="000C6A45" w:rsidRPr="000C6A45" w:rsidRDefault="000C6A45" w:rsidP="007A7A07">
      <w:pPr>
        <w:pStyle w:val="MDPI21heading1"/>
        <w:rPr>
          <w:b w:val="0"/>
          <w:bCs/>
        </w:rPr>
      </w:pPr>
      <m:oMathPara>
        <m:oMath>
          <m:r>
            <m:rPr>
              <m:sty m:val="bi"/>
            </m:rPr>
            <w:rPr>
              <w:rFonts w:ascii="Cambria Math" w:hAnsi="Cambria Math"/>
            </w:rPr>
            <m:t>NMI</m:t>
          </m:r>
          <m:d>
            <m:dPr>
              <m:ctrlPr>
                <w:rPr>
                  <w:rFonts w:ascii="Cambria Math" w:hAnsi="Cambria Math"/>
                  <w:b w:val="0"/>
                  <w:bCs/>
                  <w:i/>
                </w:rPr>
              </m:ctrlPr>
            </m:dPr>
            <m:e>
              <m:r>
                <m:rPr>
                  <m:sty m:val="bi"/>
                </m:rPr>
                <w:rPr>
                  <w:rFonts w:ascii="Cambria Math" w:hAnsi="Cambria Math"/>
                </w:rPr>
                <m:t>C,Y</m:t>
              </m:r>
            </m:e>
          </m:d>
          <m:r>
            <m:rPr>
              <m:sty m:val="bi"/>
            </m:rPr>
            <w:rPr>
              <w:rFonts w:ascii="Cambria Math" w:hAnsi="Cambria Math"/>
            </w:rPr>
            <m:t xml:space="preserve">= </m:t>
          </m:r>
          <m:f>
            <m:fPr>
              <m:ctrlPr>
                <w:rPr>
                  <w:rFonts w:ascii="Cambria Math" w:hAnsi="Cambria Math"/>
                  <w:b w:val="0"/>
                  <w:bCs/>
                  <w:i/>
                </w:rPr>
              </m:ctrlPr>
            </m:fPr>
            <m:num>
              <m:r>
                <m:rPr>
                  <m:sty m:val="bi"/>
                </m:rPr>
                <w:rPr>
                  <w:rFonts w:ascii="Cambria Math" w:hAnsi="Cambria Math"/>
                </w:rPr>
                <m:t>I(C, Y)</m:t>
              </m:r>
            </m:num>
            <m:den>
              <m:rad>
                <m:radPr>
                  <m:degHide m:val="1"/>
                  <m:ctrlPr>
                    <w:rPr>
                      <w:rFonts w:ascii="Cambria Math" w:hAnsi="Cambria Math"/>
                      <w:b w:val="0"/>
                      <w:bCs/>
                      <w:i/>
                    </w:rPr>
                  </m:ctrlPr>
                </m:radPr>
                <m:deg/>
                <m:e>
                  <m:r>
                    <m:rPr>
                      <m:sty m:val="bi"/>
                    </m:rPr>
                    <w:rPr>
                      <w:rFonts w:ascii="Cambria Math" w:hAnsi="Cambria Math"/>
                    </w:rPr>
                    <m:t>H(C)H(Y)</m:t>
                  </m:r>
                </m:e>
              </m:rad>
            </m:den>
          </m:f>
        </m:oMath>
      </m:oMathPara>
    </w:p>
    <w:p w14:paraId="5983CFF0" w14:textId="1FE8478A" w:rsidR="00666524" w:rsidRDefault="000C6A45" w:rsidP="00666524">
      <w:pPr>
        <w:pStyle w:val="MDPI21heading1"/>
        <w:rPr>
          <w:b w:val="0"/>
          <w:bCs/>
        </w:rPr>
      </w:pPr>
      <w:r>
        <w:rPr>
          <w:b w:val="0"/>
          <w:bCs/>
        </w:rPr>
        <w:t>Where C is the truth label, Y is the predicted label, H(x) stands for Entropy and I(</w:t>
      </w:r>
      <w:proofErr w:type="gramStart"/>
      <w:r>
        <w:rPr>
          <w:b w:val="0"/>
          <w:bCs/>
        </w:rPr>
        <w:t>C,Y</w:t>
      </w:r>
      <w:proofErr w:type="gramEnd"/>
      <w:r>
        <w:rPr>
          <w:b w:val="0"/>
          <w:bCs/>
        </w:rPr>
        <w:t xml:space="preserve">) = H(C) – H(C/Y) </w:t>
      </w:r>
      <w:r w:rsidR="00666524">
        <w:rPr>
          <w:b w:val="0"/>
          <w:bCs/>
        </w:rPr>
        <w:t>indicates the mutual information between C and Y. This is also the metric we used to optimize the number of clusters in the dataset</w:t>
      </w:r>
    </w:p>
    <w:p w14:paraId="2D0D3F7E" w14:textId="22E61020" w:rsidR="00666524" w:rsidRDefault="00666524" w:rsidP="00666524">
      <w:pPr>
        <w:pStyle w:val="MDPI21heading1"/>
        <w:rPr>
          <w:b w:val="0"/>
          <w:bCs/>
        </w:rPr>
      </w:pPr>
      <w:r>
        <w:rPr>
          <w:b w:val="0"/>
          <w:bCs/>
        </w:rPr>
        <w:t>Clustering accuracy is used to evaluate the performance in each class independently</w:t>
      </w:r>
    </w:p>
    <w:p w14:paraId="6F0573AA" w14:textId="767A9B69" w:rsidR="00666524" w:rsidRPr="00666524" w:rsidRDefault="00666524" w:rsidP="00666524">
      <w:pPr>
        <w:pStyle w:val="MDPI21heading1"/>
        <w:rPr>
          <w:b w:val="0"/>
          <w:bCs/>
        </w:rPr>
      </w:pPr>
      <m:oMathPara>
        <m:oMath>
          <m:r>
            <m:rPr>
              <m:sty m:val="bi"/>
            </m:rPr>
            <w:rPr>
              <w:rFonts w:ascii="Cambria Math" w:hAnsi="Cambria Math"/>
            </w:rPr>
            <m:t xml:space="preserve">Accuracy= </m:t>
          </m:r>
          <m:f>
            <m:fPr>
              <m:ctrlPr>
                <w:rPr>
                  <w:rFonts w:ascii="Cambria Math" w:hAnsi="Cambria Math"/>
                  <w:b w:val="0"/>
                  <w:bCs/>
                  <w:i/>
                </w:rPr>
              </m:ctrlPr>
            </m:fPr>
            <m:num>
              <m:nary>
                <m:naryPr>
                  <m:chr m:val="∑"/>
                  <m:limLoc m:val="subSup"/>
                  <m:ctrlPr>
                    <w:rPr>
                      <w:rFonts w:ascii="Cambria Math" w:hAnsi="Cambria Math"/>
                      <w:b w:val="0"/>
                      <w:bCs/>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val="0"/>
                          <w:bCs/>
                          <w:i/>
                        </w:rPr>
                      </m:ctrlPr>
                    </m:sSubPr>
                    <m:e>
                      <m:r>
                        <m:rPr>
                          <m:sty m:val="bi"/>
                        </m:rPr>
                        <w:rPr>
                          <w:rFonts w:ascii="Cambria Math" w:hAnsi="Cambria Math"/>
                        </w:rPr>
                        <m:t>Acc</m:t>
                      </m:r>
                    </m:e>
                    <m:sub>
                      <m:r>
                        <m:rPr>
                          <m:sty m:val="bi"/>
                        </m:rPr>
                        <w:rPr>
                          <w:rFonts w:ascii="Cambria Math" w:hAnsi="Cambria Math"/>
                        </w:rPr>
                        <m:t>i</m:t>
                      </m:r>
                    </m:sub>
                  </m:sSub>
                </m:e>
              </m:nary>
            </m:num>
            <m:den>
              <m:r>
                <m:rPr>
                  <m:sty m:val="bi"/>
                </m:rPr>
                <w:rPr>
                  <w:rFonts w:ascii="Cambria Math" w:hAnsi="Cambria Math"/>
                </w:rPr>
                <m:t>m</m:t>
              </m:r>
            </m:den>
          </m:f>
        </m:oMath>
      </m:oMathPara>
    </w:p>
    <w:p w14:paraId="58A910E4" w14:textId="3F79CDF6" w:rsidR="00666524" w:rsidRDefault="00666524" w:rsidP="00666524">
      <w:pPr>
        <w:pStyle w:val="MDPI21heading1"/>
        <w:rPr>
          <w:b w:val="0"/>
          <w:bCs/>
        </w:rPr>
      </w:pPr>
      <w:r>
        <w:rPr>
          <w:b w:val="0"/>
          <w:bCs/>
        </w:rPr>
        <w:t xml:space="preserve">m is the number of </w:t>
      </w:r>
      <w:r w:rsidR="001279BB">
        <w:rPr>
          <w:b w:val="0"/>
          <w:bCs/>
        </w:rPr>
        <w:t>assumed classes</w:t>
      </w:r>
    </w:p>
    <w:p w14:paraId="3EDF28B7" w14:textId="798EDD14" w:rsidR="001279BB" w:rsidRDefault="001279BB" w:rsidP="00666524">
      <w:pPr>
        <w:pStyle w:val="MDPI21heading1"/>
        <w:rPr>
          <w:b w:val="0"/>
          <w:bCs/>
        </w:rPr>
      </w:pPr>
      <w:r>
        <w:rPr>
          <w:b w:val="0"/>
          <w:bCs/>
        </w:rPr>
        <w:t>The mean F-Measure score is defined for multi-class classifications as:</w:t>
      </w:r>
    </w:p>
    <w:p w14:paraId="78C45055" w14:textId="23EFA4C0" w:rsidR="001279BB" w:rsidRPr="001279BB" w:rsidRDefault="001279BB" w:rsidP="00666524">
      <w:pPr>
        <w:pStyle w:val="MDPI21heading1"/>
        <w:rPr>
          <w:b w:val="0"/>
          <w:bCs/>
        </w:rPr>
      </w:pPr>
      <m:oMathPara>
        <m:oMath>
          <m:r>
            <m:rPr>
              <m:sty m:val="bi"/>
            </m:rPr>
            <w:rPr>
              <w:rFonts w:ascii="Cambria Math" w:hAnsi="Cambria Math"/>
            </w:rPr>
            <m:t xml:space="preserve">MFM= </m:t>
          </m:r>
          <m:f>
            <m:fPr>
              <m:ctrlPr>
                <w:rPr>
                  <w:rFonts w:ascii="Cambria Math" w:hAnsi="Cambria Math"/>
                  <w:b w:val="0"/>
                  <w:bCs/>
                  <w:i/>
                </w:rPr>
              </m:ctrlPr>
            </m:fPr>
            <m:num>
              <m:nary>
                <m:naryPr>
                  <m:chr m:val="∑"/>
                  <m:limLoc m:val="subSup"/>
                  <m:ctrlPr>
                    <w:rPr>
                      <w:rFonts w:ascii="Cambria Math" w:hAnsi="Cambria Math"/>
                      <w:b w:val="0"/>
                      <w:bCs/>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b w:val="0"/>
                          <w:bCs/>
                          <w:i/>
                        </w:rPr>
                      </m:ctrlPr>
                    </m:sSubPr>
                    <m:e>
                      <m:r>
                        <m:rPr>
                          <m:sty m:val="bi"/>
                        </m:rPr>
                        <w:rPr>
                          <w:rFonts w:ascii="Cambria Math" w:hAnsi="Cambria Math"/>
                        </w:rPr>
                        <m:t>(FM)</m:t>
                      </m:r>
                    </m:e>
                    <m:sub>
                      <m:r>
                        <m:rPr>
                          <m:sty m:val="bi"/>
                        </m:rPr>
                        <w:rPr>
                          <w:rFonts w:ascii="Cambria Math" w:hAnsi="Cambria Math"/>
                        </w:rPr>
                        <m:t>i</m:t>
                      </m:r>
                    </m:sub>
                  </m:sSub>
                </m:e>
              </m:nary>
            </m:num>
            <m:den>
              <m:r>
                <m:rPr>
                  <m:sty m:val="bi"/>
                </m:rPr>
                <w:rPr>
                  <w:rFonts w:ascii="Cambria Math" w:hAnsi="Cambria Math"/>
                </w:rPr>
                <m:t>m</m:t>
              </m:r>
            </m:den>
          </m:f>
        </m:oMath>
      </m:oMathPara>
    </w:p>
    <w:p w14:paraId="3B9030D1" w14:textId="44F6B974" w:rsidR="001279BB" w:rsidRDefault="001279BB" w:rsidP="00666524">
      <w:pPr>
        <w:pStyle w:val="MDPI21heading1"/>
        <w:rPr>
          <w:b w:val="0"/>
          <w:bCs/>
        </w:rPr>
      </w:pPr>
      <w:r>
        <w:rPr>
          <w:b w:val="0"/>
          <w:bCs/>
        </w:rPr>
        <w:t>Where F-Measure is calculated using:</w:t>
      </w:r>
    </w:p>
    <w:p w14:paraId="4835624B" w14:textId="26A7E83B" w:rsidR="001279BB" w:rsidRPr="009B70AF" w:rsidRDefault="001279BB" w:rsidP="00666524">
      <w:pPr>
        <w:pStyle w:val="MDPI21heading1"/>
        <w:rPr>
          <w:b w:val="0"/>
          <w:bCs/>
        </w:rPr>
      </w:pPr>
      <m:oMathPara>
        <m:oMath>
          <m:r>
            <m:rPr>
              <m:sty m:val="bi"/>
            </m:rPr>
            <w:rPr>
              <w:rFonts w:ascii="Cambria Math" w:hAnsi="Cambria Math"/>
            </w:rPr>
            <m:t xml:space="preserve">F-Measure= </m:t>
          </m:r>
          <m:f>
            <m:fPr>
              <m:ctrlPr>
                <w:rPr>
                  <w:rFonts w:ascii="Cambria Math" w:hAnsi="Cambria Math"/>
                  <w:b w:val="0"/>
                  <w:bCs/>
                  <w:i/>
                </w:rPr>
              </m:ctrlPr>
            </m:fPr>
            <m:num>
              <m:r>
                <m:rPr>
                  <m:sty m:val="bi"/>
                </m:rPr>
                <w:rPr>
                  <w:rFonts w:ascii="Cambria Math" w:hAnsi="Cambria Math"/>
                </w:rPr>
                <m:t>2 ×Recall ×Precision</m:t>
              </m:r>
            </m:num>
            <m:den>
              <m:r>
                <m:rPr>
                  <m:sty m:val="bi"/>
                </m:rPr>
                <w:rPr>
                  <w:rFonts w:ascii="Cambria Math" w:hAnsi="Cambria Math"/>
                </w:rPr>
                <m:t>Recall+Precision</m:t>
              </m:r>
            </m:den>
          </m:f>
        </m:oMath>
      </m:oMathPara>
    </w:p>
    <w:p w14:paraId="1284E233" w14:textId="495DFFB8" w:rsidR="009B70AF" w:rsidRDefault="009B70AF" w:rsidP="00666524">
      <w:pPr>
        <w:pStyle w:val="MDPI21heading1"/>
        <w:rPr>
          <w:b w:val="0"/>
          <w:bCs/>
        </w:rPr>
      </w:pPr>
      <w:r>
        <w:rPr>
          <w:b w:val="0"/>
          <w:bCs/>
        </w:rPr>
        <w:t>Mean AUC is the average value of pairwise AUC values of all pairs of classes:</w:t>
      </w:r>
    </w:p>
    <w:p w14:paraId="36281F7E" w14:textId="6F79B663" w:rsidR="009B70AF" w:rsidRPr="009B70AF" w:rsidRDefault="009B70AF" w:rsidP="00666524">
      <w:pPr>
        <w:pStyle w:val="MDPI21heading1"/>
        <w:rPr>
          <w:b w:val="0"/>
          <w:bCs/>
        </w:rPr>
      </w:pPr>
      <m:oMathPara>
        <m:oMath>
          <m:r>
            <m:rPr>
              <m:sty m:val="bi"/>
            </m:rPr>
            <w:rPr>
              <w:rFonts w:ascii="Cambria Math" w:hAnsi="Cambria Math"/>
            </w:rPr>
            <m:t xml:space="preserve">MAUC= </m:t>
          </m:r>
          <m:f>
            <m:fPr>
              <m:ctrlPr>
                <w:rPr>
                  <w:rFonts w:ascii="Cambria Math" w:hAnsi="Cambria Math"/>
                  <w:b w:val="0"/>
                  <w:bCs/>
                  <w:i/>
                </w:rPr>
              </m:ctrlPr>
            </m:fPr>
            <m:num>
              <m:r>
                <m:rPr>
                  <m:sty m:val="bi"/>
                </m:rPr>
                <w:rPr>
                  <w:rFonts w:ascii="Cambria Math" w:hAnsi="Cambria Math"/>
                </w:rPr>
                <m:t>2</m:t>
              </m:r>
            </m:num>
            <m:den>
              <m:r>
                <m:rPr>
                  <m:sty m:val="bi"/>
                </m:rPr>
                <w:rPr>
                  <w:rFonts w:ascii="Cambria Math" w:hAnsi="Cambria Math"/>
                </w:rPr>
                <m:t>m(m-1)</m:t>
              </m:r>
            </m:den>
          </m:f>
          <m:nary>
            <m:naryPr>
              <m:chr m:val="∑"/>
              <m:limLoc m:val="subSup"/>
              <m:supHide m:val="1"/>
              <m:ctrlPr>
                <w:rPr>
                  <w:rFonts w:ascii="Cambria Math" w:hAnsi="Cambria Math"/>
                  <w:b w:val="0"/>
                  <w:bCs/>
                  <w:i/>
                </w:rPr>
              </m:ctrlPr>
            </m:naryPr>
            <m:sub>
              <m:r>
                <m:rPr>
                  <m:sty m:val="bi"/>
                </m:rPr>
                <w:rPr>
                  <w:rFonts w:ascii="Cambria Math" w:hAnsi="Cambria Math"/>
                </w:rPr>
                <m:t>i&lt;j</m:t>
              </m:r>
            </m:sub>
            <m:sup/>
            <m:e>
              <m:r>
                <m:rPr>
                  <m:sty m:val="bi"/>
                </m:rPr>
                <w:rPr>
                  <w:rFonts w:ascii="Cambria Math" w:hAnsi="Cambria Math"/>
                </w:rPr>
                <m:t>(AUC(</m:t>
              </m:r>
              <m:sSub>
                <m:sSubPr>
                  <m:ctrlPr>
                    <w:rPr>
                      <w:rFonts w:ascii="Cambria Math" w:hAnsi="Cambria Math"/>
                      <w:b w:val="0"/>
                      <w:bCs/>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val="0"/>
                      <w:bCs/>
                      <w:i/>
                    </w:rPr>
                  </m:ctrlPr>
                </m:sSubPr>
                <m:e>
                  <m:r>
                    <m:rPr>
                      <m:sty m:val="bi"/>
                    </m:rPr>
                    <w:rPr>
                      <w:rFonts w:ascii="Cambria Math" w:hAnsi="Cambria Math"/>
                    </w:rPr>
                    <m:t>C</m:t>
                  </m:r>
                </m:e>
                <m:sub>
                  <m:r>
                    <m:rPr>
                      <m:sty m:val="bi"/>
                    </m:rPr>
                    <w:rPr>
                      <w:rFonts w:ascii="Cambria Math" w:hAnsi="Cambria Math"/>
                    </w:rPr>
                    <m:t>j</m:t>
                  </m:r>
                </m:sub>
              </m:sSub>
              <m:r>
                <m:rPr>
                  <m:sty m:val="bi"/>
                </m:rPr>
                <w:rPr>
                  <w:rFonts w:ascii="Cambria Math" w:hAnsi="Cambria Math"/>
                </w:rPr>
                <m:t>))</m:t>
              </m:r>
            </m:e>
          </m:nary>
        </m:oMath>
      </m:oMathPara>
    </w:p>
    <w:p w14:paraId="205076AF" w14:textId="0BAB2ADE" w:rsidR="009B70AF" w:rsidRDefault="009B70AF" w:rsidP="00666524">
      <w:pPr>
        <w:pStyle w:val="MDPI21heading1"/>
        <w:rPr>
          <w:b w:val="0"/>
          <w:bCs/>
          <w:i/>
        </w:rPr>
      </w:pPr>
      <w:r>
        <w:rPr>
          <w:b w:val="0"/>
          <w:bCs/>
          <w:i/>
        </w:rPr>
        <w:t>2.5.3. Comparison</w:t>
      </w:r>
      <w:r w:rsidR="00D9523A">
        <w:rPr>
          <w:b w:val="0"/>
          <w:bCs/>
          <w:i/>
        </w:rPr>
        <w:t xml:space="preserve"> and evaluate</w:t>
      </w:r>
      <w:r>
        <w:rPr>
          <w:b w:val="0"/>
          <w:bCs/>
          <w:i/>
        </w:rPr>
        <w:t>:</w:t>
      </w:r>
    </w:p>
    <w:p w14:paraId="6913D719" w14:textId="77777777" w:rsidR="00D9523A" w:rsidRDefault="009B70AF" w:rsidP="00666524">
      <w:pPr>
        <w:pStyle w:val="MDPI21heading1"/>
        <w:rPr>
          <w:b w:val="0"/>
          <w:bCs/>
          <w:iCs/>
        </w:rPr>
      </w:pPr>
      <w:r>
        <w:rPr>
          <w:b w:val="0"/>
          <w:bCs/>
          <w:iCs/>
        </w:rPr>
        <w:t xml:space="preserve">To </w:t>
      </w:r>
      <w:r w:rsidR="002771EE">
        <w:rPr>
          <w:b w:val="0"/>
          <w:bCs/>
          <w:iCs/>
        </w:rPr>
        <w:t xml:space="preserve">evaluate the performance of the method and compare it with other methods using the same dataset, we will be conducting our tests in comparison with </w:t>
      </w:r>
      <w:proofErr w:type="spellStart"/>
      <w:r w:rsidR="002771EE">
        <w:rPr>
          <w:b w:val="0"/>
          <w:bCs/>
          <w:iCs/>
        </w:rPr>
        <w:t>KMeans</w:t>
      </w:r>
      <w:proofErr w:type="spellEnd"/>
      <w:r w:rsidR="002771EE">
        <w:rPr>
          <w:b w:val="0"/>
          <w:bCs/>
          <w:iCs/>
        </w:rPr>
        <w:t xml:space="preserve"> since 1. </w:t>
      </w:r>
      <w:proofErr w:type="spellStart"/>
      <w:r w:rsidR="002771EE">
        <w:rPr>
          <w:b w:val="0"/>
          <w:bCs/>
          <w:iCs/>
        </w:rPr>
        <w:t>KMeans</w:t>
      </w:r>
      <w:proofErr w:type="spellEnd"/>
      <w:r w:rsidR="002771EE">
        <w:rPr>
          <w:b w:val="0"/>
          <w:bCs/>
          <w:iCs/>
        </w:rPr>
        <w:t xml:space="preserve"> is the most popular clustering algorithm using in most of the comparison and 2. It’s performance in synthetic and large data is still questionable in terms of overall performance</w:t>
      </w:r>
    </w:p>
    <w:p w14:paraId="43210CB1" w14:textId="77777777" w:rsidR="00D9523A" w:rsidRDefault="00D9523A" w:rsidP="00666524">
      <w:pPr>
        <w:pStyle w:val="MDPI21heading1"/>
        <w:rPr>
          <w:b w:val="0"/>
          <w:bCs/>
          <w:i/>
        </w:rPr>
      </w:pPr>
      <w:r>
        <w:rPr>
          <w:b w:val="0"/>
          <w:bCs/>
          <w:i/>
        </w:rPr>
        <w:t>2.5.4. Implementations and practices:</w:t>
      </w:r>
    </w:p>
    <w:p w14:paraId="103F926C" w14:textId="7C47BE26" w:rsidR="009B70AF" w:rsidRDefault="00D9523A" w:rsidP="00666524">
      <w:pPr>
        <w:pStyle w:val="MDPI21heading1"/>
        <w:rPr>
          <w:b w:val="0"/>
          <w:bCs/>
          <w:iCs/>
        </w:rPr>
      </w:pPr>
      <w:r>
        <w:rPr>
          <w:b w:val="0"/>
          <w:bCs/>
          <w:iCs/>
        </w:rPr>
        <w:lastRenderedPageBreak/>
        <w:t xml:space="preserve">We began using the pre-trained </w:t>
      </w:r>
      <w:proofErr w:type="spellStart"/>
      <w:r>
        <w:rPr>
          <w:b w:val="0"/>
          <w:bCs/>
          <w:iCs/>
        </w:rPr>
        <w:t>AlexNet</w:t>
      </w:r>
      <w:proofErr w:type="spellEnd"/>
      <w:r>
        <w:rPr>
          <w:b w:val="0"/>
          <w:bCs/>
          <w:iCs/>
        </w:rPr>
        <w:t xml:space="preserve"> on the updated ILSVRC19 training set of ImageNet as our basic convolutional model and data augmentation methods: random flip left and right as well as random cropping samples to size </w:t>
      </w:r>
      <w:r w:rsidR="00104595">
        <w:rPr>
          <w:b w:val="0"/>
          <w:bCs/>
          <w:iCs/>
        </w:rPr>
        <w:t>227x227</w:t>
      </w:r>
      <w:r>
        <w:rPr>
          <w:b w:val="0"/>
          <w:bCs/>
          <w:iCs/>
        </w:rPr>
        <w:t xml:space="preserve"> during the pre-training process to increase samples variety</w:t>
      </w:r>
      <w:r w:rsidR="00104595">
        <w:rPr>
          <w:b w:val="0"/>
          <w:bCs/>
          <w:iCs/>
        </w:rPr>
        <w:t>.</w:t>
      </w:r>
    </w:p>
    <w:p w14:paraId="6756A559" w14:textId="4E1D42FB" w:rsidR="00104595" w:rsidRDefault="00104595" w:rsidP="00666524">
      <w:pPr>
        <w:pStyle w:val="MDPI21heading1"/>
        <w:rPr>
          <w:b w:val="0"/>
          <w:bCs/>
          <w:iCs/>
        </w:rPr>
      </w:pPr>
      <w:r>
        <w:rPr>
          <w:b w:val="0"/>
          <w:bCs/>
          <w:iCs/>
        </w:rPr>
        <w:t xml:space="preserve">The proposed model consists of 5 convolutional layers taken from the pre-trained </w:t>
      </w:r>
      <w:proofErr w:type="spellStart"/>
      <w:r>
        <w:rPr>
          <w:b w:val="0"/>
          <w:bCs/>
          <w:iCs/>
        </w:rPr>
        <w:t>AlexNet</w:t>
      </w:r>
      <w:proofErr w:type="spellEnd"/>
      <w:r>
        <w:rPr>
          <w:b w:val="0"/>
          <w:bCs/>
          <w:iCs/>
        </w:rPr>
        <w:t>, with the same configurations as the original model, concatenated with 2 adjustment layers with filter size 6144 &amp; 2048, with kernel size 3 x 3 and a clustering convolutional layer with k channel size and the same kernel size as the adjustment layers, and followed by a global max pooling layer with 1 x k output, k is denoted as the number of clusters.</w:t>
      </w:r>
    </w:p>
    <w:p w14:paraId="539F7D4F" w14:textId="51F7323B" w:rsidR="00104595" w:rsidRDefault="00104595" w:rsidP="00666524">
      <w:pPr>
        <w:pStyle w:val="MDPI21heading1"/>
        <w:rPr>
          <w:b w:val="0"/>
          <w:bCs/>
          <w:iCs/>
        </w:rPr>
      </w:pPr>
      <w:r>
        <w:rPr>
          <w:b w:val="0"/>
          <w:bCs/>
          <w:iCs/>
        </w:rPr>
        <w:t xml:space="preserve">We evaluated the model </w:t>
      </w:r>
      <w:r w:rsidR="005E0E22">
        <w:rPr>
          <w:b w:val="0"/>
          <w:bCs/>
          <w:iCs/>
        </w:rPr>
        <w:t xml:space="preserve">on our dataset, consists of over 50000 RGB images of size 1200 x </w:t>
      </w:r>
      <w:proofErr w:type="gramStart"/>
      <w:r w:rsidR="005E0E22">
        <w:rPr>
          <w:b w:val="0"/>
          <w:bCs/>
          <w:iCs/>
        </w:rPr>
        <w:t>1200 .</w:t>
      </w:r>
      <w:proofErr w:type="gramEnd"/>
      <w:r w:rsidR="005E0E22">
        <w:rPr>
          <w:b w:val="0"/>
          <w:bCs/>
          <w:iCs/>
        </w:rPr>
        <w:t xml:space="preserve"> The output of the FC layer is considered the centroids of the </w:t>
      </w:r>
      <w:r w:rsidR="00280401">
        <w:rPr>
          <w:b w:val="0"/>
          <w:bCs/>
          <w:iCs/>
        </w:rPr>
        <w:t>clusters and</w:t>
      </w:r>
      <w:r w:rsidR="005E0E22">
        <w:rPr>
          <w:b w:val="0"/>
          <w:bCs/>
          <w:iCs/>
        </w:rPr>
        <w:t xml:space="preserve"> is updated in the forward propagation stage using FRCM and SGD in the backward propagation stage.</w:t>
      </w:r>
    </w:p>
    <w:p w14:paraId="5E0BEB1E" w14:textId="438EF3EB" w:rsidR="005E0E22" w:rsidRPr="009B70AF" w:rsidRDefault="005E0E22" w:rsidP="00666524">
      <w:pPr>
        <w:pStyle w:val="MDPI21heading1"/>
        <w:rPr>
          <w:b w:val="0"/>
          <w:bCs/>
          <w:iCs/>
        </w:rPr>
      </w:pPr>
      <w:r>
        <w:rPr>
          <w:b w:val="0"/>
          <w:bCs/>
          <w:iCs/>
        </w:rPr>
        <w:t>Our dataset is resized to 28 x 28 due to GPU memory constraints, as well as the model.</w:t>
      </w:r>
    </w:p>
    <w:p w14:paraId="230F725B" w14:textId="191B3897" w:rsidR="008234E7" w:rsidRDefault="008234E7" w:rsidP="00C947CE">
      <w:pPr>
        <w:pStyle w:val="MDPI21heading1"/>
      </w:pPr>
      <w:r w:rsidRPr="001F31D1">
        <w:t>3. Results</w:t>
      </w:r>
    </w:p>
    <w:p w14:paraId="4456C6B5" w14:textId="0DEE06FC" w:rsidR="004A2F45" w:rsidRDefault="004A2F45" w:rsidP="00C947CE">
      <w:pPr>
        <w:pStyle w:val="MDPI21heading1"/>
        <w:rPr>
          <w:b w:val="0"/>
          <w:bCs/>
          <w:i/>
          <w:iCs/>
        </w:rPr>
      </w:pPr>
      <w:r>
        <w:rPr>
          <w:b w:val="0"/>
          <w:bCs/>
          <w:i/>
          <w:iCs/>
        </w:rPr>
        <w:t>3. 1. Performance measures:</w:t>
      </w:r>
    </w:p>
    <w:p w14:paraId="057F1EEB" w14:textId="77777777" w:rsidR="004A2F45" w:rsidRDefault="004A2F45" w:rsidP="00C947CE">
      <w:pPr>
        <w:pStyle w:val="MDPI21heading1"/>
        <w:rPr>
          <w:b w:val="0"/>
          <w:bCs/>
          <w:i/>
          <w:iCs/>
        </w:rPr>
      </w:pPr>
      <w:r>
        <w:rPr>
          <w:b w:val="0"/>
          <w:bCs/>
          <w:i/>
          <w:iCs/>
        </w:rPr>
        <w:t>3.2. Computational time:</w:t>
      </w:r>
    </w:p>
    <w:p w14:paraId="6FA14525" w14:textId="7969D274" w:rsidR="004A2F45" w:rsidRPr="004A2F45" w:rsidRDefault="004A2F45" w:rsidP="004A2F45">
      <w:pPr>
        <w:pStyle w:val="MDPI21heading1"/>
        <w:rPr>
          <w:b w:val="0"/>
          <w:bCs/>
          <w:i/>
          <w:iCs/>
        </w:rPr>
      </w:pPr>
      <w:r>
        <w:rPr>
          <w:b w:val="0"/>
          <w:bCs/>
          <w:i/>
          <w:iCs/>
        </w:rPr>
        <w:t>3.3. Impact on performance:</w:t>
      </w:r>
      <w:r>
        <w:rPr>
          <w:b w:val="0"/>
          <w:bCs/>
          <w:i/>
          <w:iCs/>
        </w:rPr>
        <w:tab/>
      </w:r>
    </w:p>
    <w:p w14:paraId="73F85F6D" w14:textId="77777777" w:rsidR="008234E7" w:rsidRPr="00325902" w:rsidRDefault="008234E7" w:rsidP="008234E7">
      <w:pPr>
        <w:pStyle w:val="MDPI21heading1"/>
      </w:pPr>
      <w:r w:rsidRPr="00325902">
        <w:t>4. Discussion</w:t>
      </w:r>
    </w:p>
    <w:p w14:paraId="03052C8B" w14:textId="77777777" w:rsidR="006D0105" w:rsidRDefault="004A2F45" w:rsidP="00C947CE">
      <w:pPr>
        <w:pStyle w:val="MDPI31text"/>
      </w:pPr>
      <w:r>
        <w:t>Dataset quality is our main concern because as stated, the number of features in</w:t>
      </w:r>
      <w:r w:rsidR="006D0105">
        <w:t xml:space="preserve"> a</w:t>
      </w:r>
      <w:r>
        <w:t xml:space="preserve"> </w:t>
      </w:r>
      <w:r w:rsidR="006D0105">
        <w:t>HD quality image is demanding for the hardware, and the fact that we had to face constraints in computational power reflected this. The model is also taxing on the GPU memory that the performance may suffered heavily.</w:t>
      </w:r>
    </w:p>
    <w:p w14:paraId="1A71C9AB" w14:textId="6C6C93CE" w:rsidR="008234E7" w:rsidRPr="00325902" w:rsidRDefault="006D0105" w:rsidP="00C947CE">
      <w:pPr>
        <w:pStyle w:val="MDPI31text"/>
      </w:pPr>
      <w:r>
        <w:t xml:space="preserve">FRCM is also an inconsistent method, </w:t>
      </w:r>
      <w:r w:rsidR="006D6311">
        <w:t>as it tends not to converge in many situations during our implementation. Although the Fuzzy C-means is guaranteed to reach a convergence point, there is no hypothetical guarantee that FRCM algorithm reach convergence for large and inconsistent dataset as ours</w:t>
      </w:r>
      <w:r>
        <w:t xml:space="preserve">  </w:t>
      </w:r>
    </w:p>
    <w:p w14:paraId="1A525C59" w14:textId="77777777" w:rsidR="008234E7" w:rsidRPr="00325902" w:rsidRDefault="008234E7" w:rsidP="00A26CBC">
      <w:pPr>
        <w:pStyle w:val="MDPI21heading1"/>
      </w:pPr>
      <w:r>
        <w:t>5. Conclusions</w:t>
      </w:r>
    </w:p>
    <w:p w14:paraId="1824AAF2" w14:textId="7B652EF7" w:rsidR="00F5750E" w:rsidRDefault="00F5750E" w:rsidP="00F5750E">
      <w:pPr>
        <w:pStyle w:val="MDPI31text"/>
      </w:pPr>
      <w:r>
        <w:t xml:space="preserve">In this documentation, we have applied the CNN model on our synthetic dataset based on the Fuzzy Rough C-means clustering algorithm. The algorithm can provide and be improved for better results on large scale, high dimensions image data by using iterations between updating cluster centroids using FRCM algorithm and fine-tuning process of the initial model. The CNN model was able to effectively extract salient features from the clustering layer as cluster centroids and features and updated in the forward pass. Comparison with </w:t>
      </w:r>
      <w:proofErr w:type="spellStart"/>
      <w:r>
        <w:t>KMeans</w:t>
      </w:r>
      <w:proofErr w:type="spellEnd"/>
      <w:r>
        <w:t xml:space="preserve"> proved the effectiveness of the method on selective dataset and the robustness of the algorithm with one of the most popular unsupervised learning methods. However, its uncertainty and defect in the operation will be obstacles that need to be address and improved upon. Being self-adaptive will be the objective of this learning method in the future </w:t>
      </w:r>
    </w:p>
    <w:p w14:paraId="7DAECB63" w14:textId="685F33B7" w:rsidR="005168C0" w:rsidRDefault="008234E7" w:rsidP="005168C0">
      <w:pPr>
        <w:pStyle w:val="MDPI21heading1"/>
      </w:pPr>
      <w:r>
        <w:t>6. Patents</w:t>
      </w:r>
    </w:p>
    <w:p w14:paraId="69A527B6" w14:textId="303BECF5" w:rsidR="008234E7" w:rsidRPr="00613B31" w:rsidRDefault="008234E7" w:rsidP="008234E7">
      <w:pPr>
        <w:pStyle w:val="MDPI62BackMatter"/>
      </w:pPr>
      <w:r w:rsidRPr="00613B31">
        <w:rPr>
          <w:b/>
        </w:rPr>
        <w:t>Author Contributions:</w:t>
      </w:r>
      <w:r w:rsidRPr="00613B31">
        <w:t xml:space="preserve"> </w:t>
      </w:r>
    </w:p>
    <w:p w14:paraId="7FF15AB0" w14:textId="16A441A3" w:rsidR="008234E7" w:rsidRPr="00613B31" w:rsidRDefault="008234E7" w:rsidP="008234E7">
      <w:pPr>
        <w:pStyle w:val="MDPI62BackMatter"/>
      </w:pPr>
      <w:r w:rsidRPr="00613B31">
        <w:rPr>
          <w:b/>
        </w:rPr>
        <w:t>Funding:</w:t>
      </w:r>
      <w:r w:rsidRPr="00613B31">
        <w:t xml:space="preserve"> This research received no external funding</w:t>
      </w:r>
    </w:p>
    <w:p w14:paraId="1A2D2547" w14:textId="77777777" w:rsidR="008234E7" w:rsidRPr="00613B31" w:rsidRDefault="008234E7" w:rsidP="008234E7">
      <w:pPr>
        <w:pStyle w:val="MDPI62BackMatter"/>
      </w:pPr>
      <w:r w:rsidRPr="00613B31">
        <w:rPr>
          <w:b/>
        </w:rPr>
        <w:lastRenderedPageBreak/>
        <w:t>Acknowledgments:</w:t>
      </w:r>
      <w:r w:rsidRPr="00613B31">
        <w:t xml:space="preserve"> </w:t>
      </w:r>
      <w:r w:rsidR="00D514F0">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6A8BBF34" w14:textId="413BB031" w:rsidR="00FB6802" w:rsidRPr="005168C0" w:rsidRDefault="008234E7" w:rsidP="005168C0">
      <w:pPr>
        <w:pStyle w:val="MDPI62BackMatter"/>
      </w:pPr>
      <w:r w:rsidRPr="00613B31">
        <w:rPr>
          <w:b/>
        </w:rPr>
        <w:t>Conflicts of Interest:</w:t>
      </w:r>
      <w:r w:rsidRPr="00613B31">
        <w:t xml:space="preserve"> The authors declare no conflict of interest</w:t>
      </w:r>
    </w:p>
    <w:p w14:paraId="53062224" w14:textId="77777777" w:rsidR="008234E7" w:rsidRPr="00FA04F1" w:rsidRDefault="008234E7" w:rsidP="007C6AC5">
      <w:pPr>
        <w:pStyle w:val="MDPI21heading1"/>
        <w:ind w:left="0"/>
      </w:pPr>
      <w:r w:rsidRPr="00FA04F1">
        <w:t>References</w:t>
      </w:r>
    </w:p>
    <w:p w14:paraId="310DB998" w14:textId="10AAD69A" w:rsidR="008234E7" w:rsidRDefault="008234E7" w:rsidP="008234E7">
      <w:pPr>
        <w:pStyle w:val="MDPI71References"/>
        <w:numPr>
          <w:ilvl w:val="0"/>
          <w:numId w:val="3"/>
        </w:numPr>
        <w:ind w:left="425" w:hanging="425"/>
      </w:pPr>
    </w:p>
    <w:sectPr w:rsidR="008234E7" w:rsidSect="00493C42">
      <w:headerReference w:type="even" r:id="rId17"/>
      <w:headerReference w:type="default" r:id="rId18"/>
      <w:footerReference w:type="even" r:id="rId19"/>
      <w:footerReference w:type="default" r:id="rId20"/>
      <w:headerReference w:type="first" r:id="rId21"/>
      <w:footerReference w:type="first" r:id="rId2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1EF7F" w14:textId="77777777" w:rsidR="00CA32E5" w:rsidRDefault="00CA32E5">
      <w:pPr>
        <w:spacing w:line="240" w:lineRule="auto"/>
      </w:pPr>
      <w:r>
        <w:separator/>
      </w:r>
    </w:p>
  </w:endnote>
  <w:endnote w:type="continuationSeparator" w:id="0">
    <w:p w14:paraId="403E23E8" w14:textId="77777777" w:rsidR="00CA32E5" w:rsidRDefault="00CA32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Biolinum O">
    <w:altName w:val="Arial"/>
    <w:panose1 w:val="00000000000000000000"/>
    <w:charset w:val="00"/>
    <w:family w:val="auto"/>
    <w:notTrueType/>
    <w:pitch w:val="variable"/>
    <w:sig w:usb0="E0000AFF" w:usb1="5000E5FB" w:usb2="00000020" w:usb3="00000000" w:csb0="000001BF" w:csb1="00000000"/>
  </w:font>
  <w:font w:name="InconsolataN">
    <w:altName w:val="Cambria Math"/>
    <w:panose1 w:val="00000000000000000000"/>
    <w:charset w:val="00"/>
    <w:family w:val="auto"/>
    <w:notTrueType/>
    <w:pitch w:val="fixed"/>
    <w:sig w:usb0="8000002F" w:usb1="0000016B" w:usb2="00000000" w:usb3="00000000" w:csb0="0000001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767CC" w14:textId="77777777" w:rsidR="00893298" w:rsidRDefault="008932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FE18" w14:textId="77777777" w:rsidR="00BA1A64" w:rsidRPr="009C1BD8" w:rsidRDefault="00BA1A64" w:rsidP="00BA1A64">
    <w:pPr>
      <w:pStyle w:val="Foote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6E9A" w14:textId="77777777" w:rsidR="00FD1D3F" w:rsidRDefault="00FD1D3F" w:rsidP="0030668E">
    <w:pPr>
      <w:pStyle w:val="MDPIfooterfirstpage"/>
      <w:pBdr>
        <w:top w:val="single" w:sz="4" w:space="0" w:color="000000"/>
      </w:pBdr>
      <w:adjustRightInd w:val="0"/>
      <w:snapToGrid w:val="0"/>
      <w:spacing w:before="480" w:line="100" w:lineRule="exact"/>
      <w:rPr>
        <w:i/>
        <w:szCs w:val="16"/>
        <w:lang w:val="de-CH"/>
      </w:rPr>
    </w:pPr>
  </w:p>
  <w:p w14:paraId="3C87F34C" w14:textId="77777777" w:rsidR="00BA1A64" w:rsidRPr="008B308E" w:rsidRDefault="00BA1A64" w:rsidP="00EA43A7">
    <w:pPr>
      <w:pStyle w:val="MDPIfooterfirstpage"/>
      <w:tabs>
        <w:tab w:val="clear" w:pos="8845"/>
        <w:tab w:val="right" w:pos="10466"/>
      </w:tabs>
      <w:spacing w:line="240" w:lineRule="auto"/>
      <w:jc w:val="both"/>
      <w:rPr>
        <w:lang w:val="fr-CH"/>
      </w:rPr>
    </w:pPr>
    <w:r w:rsidRPr="00FE2AA2">
      <w:rPr>
        <w:i/>
        <w:szCs w:val="16"/>
        <w:lang w:val="de-CH"/>
      </w:rPr>
      <w:t>Entropy</w:t>
    </w:r>
    <w:r w:rsidRPr="00FE2AA2">
      <w:rPr>
        <w:iCs/>
        <w:szCs w:val="16"/>
        <w:lang w:val="de-CH"/>
      </w:rPr>
      <w:t xml:space="preserve"> </w:t>
    </w:r>
    <w:r w:rsidR="00C33AF0">
      <w:rPr>
        <w:b/>
        <w:bCs/>
        <w:iCs/>
        <w:szCs w:val="16"/>
        <w:lang w:val="de-CH"/>
      </w:rPr>
      <w:t>2022</w:t>
    </w:r>
    <w:r w:rsidR="002A4EB7" w:rsidRPr="002A4EB7">
      <w:rPr>
        <w:bCs/>
        <w:iCs/>
        <w:szCs w:val="16"/>
        <w:lang w:val="de-CH"/>
      </w:rPr>
      <w:t>,</w:t>
    </w:r>
    <w:r w:rsidR="00C33AF0">
      <w:rPr>
        <w:bCs/>
        <w:i/>
        <w:iCs/>
        <w:szCs w:val="16"/>
        <w:lang w:val="de-CH"/>
      </w:rPr>
      <w:t xml:space="preserve"> 24</w:t>
    </w:r>
    <w:r w:rsidR="002A4EB7" w:rsidRPr="002A4EB7">
      <w:rPr>
        <w:bCs/>
        <w:iCs/>
        <w:szCs w:val="16"/>
        <w:lang w:val="de-CH"/>
      </w:rPr>
      <w:t xml:space="preserve">, </w:t>
    </w:r>
    <w:r w:rsidR="00450614">
      <w:rPr>
        <w:bCs/>
        <w:iCs/>
        <w:szCs w:val="16"/>
        <w:lang w:val="de-CH"/>
      </w:rPr>
      <w:t>x</w:t>
    </w:r>
    <w:r w:rsidR="00FD1D3F">
      <w:rPr>
        <w:bCs/>
        <w:iCs/>
        <w:szCs w:val="16"/>
        <w:lang w:val="de-CH"/>
      </w:rPr>
      <w:t>. https://doi.org/10.3390/xxxxx</w:t>
    </w:r>
    <w:r w:rsidR="00EA43A7" w:rsidRPr="008B308E">
      <w:rPr>
        <w:lang w:val="fr-CH"/>
      </w:rPr>
      <w:tab/>
    </w:r>
    <w:r w:rsidRPr="008B308E">
      <w:rPr>
        <w:lang w:val="fr-CH"/>
      </w:rPr>
      <w:t>www.mdpi.com/journal/</w:t>
    </w:r>
    <w:r>
      <w:t>e</w:t>
    </w:r>
    <w:r w:rsidRPr="00F21CAD">
      <w:t>ntropy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D9056" w14:textId="77777777" w:rsidR="00CA32E5" w:rsidRDefault="00CA32E5">
      <w:pPr>
        <w:spacing w:line="240" w:lineRule="auto"/>
      </w:pPr>
      <w:r>
        <w:separator/>
      </w:r>
    </w:p>
  </w:footnote>
  <w:footnote w:type="continuationSeparator" w:id="0">
    <w:p w14:paraId="30D9E83A" w14:textId="77777777" w:rsidR="00CA32E5" w:rsidRDefault="00CA32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22C9" w14:textId="77777777" w:rsidR="00BA1A64" w:rsidRDefault="00BA1A64" w:rsidP="00BA1A6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E3A94" w14:textId="77777777" w:rsidR="00FD1D3F" w:rsidRDefault="00BA1A64" w:rsidP="00EA43A7">
    <w:pPr>
      <w:tabs>
        <w:tab w:val="right" w:pos="10466"/>
      </w:tabs>
      <w:adjustRightInd w:val="0"/>
      <w:snapToGrid w:val="0"/>
      <w:spacing w:line="240" w:lineRule="auto"/>
      <w:rPr>
        <w:sz w:val="16"/>
      </w:rPr>
    </w:pPr>
    <w:r>
      <w:rPr>
        <w:i/>
        <w:sz w:val="16"/>
      </w:rPr>
      <w:t xml:space="preserve">Entropy </w:t>
    </w:r>
    <w:r w:rsidR="00C33AF0">
      <w:rPr>
        <w:b/>
        <w:sz w:val="16"/>
      </w:rPr>
      <w:t>2022</w:t>
    </w:r>
    <w:r w:rsidR="002A4EB7" w:rsidRPr="002A4EB7">
      <w:rPr>
        <w:sz w:val="16"/>
      </w:rPr>
      <w:t>,</w:t>
    </w:r>
    <w:r w:rsidR="00C33AF0">
      <w:rPr>
        <w:i/>
        <w:sz w:val="16"/>
      </w:rPr>
      <w:t xml:space="preserve"> 24</w:t>
    </w:r>
    <w:r w:rsidR="00450614">
      <w:rPr>
        <w:sz w:val="16"/>
      </w:rPr>
      <w:t>, x FOR PEER REVIEW</w:t>
    </w:r>
    <w:r w:rsidR="00EA43A7">
      <w:rPr>
        <w:sz w:val="16"/>
      </w:rPr>
      <w:tab/>
    </w:r>
    <w:r w:rsidR="00450614">
      <w:rPr>
        <w:sz w:val="16"/>
      </w:rPr>
      <w:fldChar w:fldCharType="begin"/>
    </w:r>
    <w:r w:rsidR="00450614">
      <w:rPr>
        <w:sz w:val="16"/>
      </w:rPr>
      <w:instrText xml:space="preserve"> PAGE   \* MERGEFORMAT </w:instrText>
    </w:r>
    <w:r w:rsidR="00450614">
      <w:rPr>
        <w:sz w:val="16"/>
      </w:rPr>
      <w:fldChar w:fldCharType="separate"/>
    </w:r>
    <w:r w:rsidR="001A131B">
      <w:rPr>
        <w:sz w:val="16"/>
      </w:rPr>
      <w:t>5</w:t>
    </w:r>
    <w:r w:rsidR="00450614">
      <w:rPr>
        <w:sz w:val="16"/>
      </w:rPr>
      <w:fldChar w:fldCharType="end"/>
    </w:r>
    <w:r w:rsidR="00450614">
      <w:rPr>
        <w:sz w:val="16"/>
      </w:rPr>
      <w:t xml:space="preserve"> of </w:t>
    </w:r>
    <w:r w:rsidR="00450614">
      <w:rPr>
        <w:sz w:val="16"/>
      </w:rPr>
      <w:fldChar w:fldCharType="begin"/>
    </w:r>
    <w:r w:rsidR="00450614">
      <w:rPr>
        <w:sz w:val="16"/>
      </w:rPr>
      <w:instrText xml:space="preserve"> NUMPAGES   \* MERGEFORMAT </w:instrText>
    </w:r>
    <w:r w:rsidR="00450614">
      <w:rPr>
        <w:sz w:val="16"/>
      </w:rPr>
      <w:fldChar w:fldCharType="separate"/>
    </w:r>
    <w:r w:rsidR="001A131B">
      <w:rPr>
        <w:sz w:val="16"/>
      </w:rPr>
      <w:t>5</w:t>
    </w:r>
    <w:r w:rsidR="00450614">
      <w:rPr>
        <w:sz w:val="16"/>
      </w:rPr>
      <w:fldChar w:fldCharType="end"/>
    </w:r>
  </w:p>
  <w:p w14:paraId="047A2646" w14:textId="77777777" w:rsidR="00BA1A64" w:rsidRPr="00EA4566" w:rsidRDefault="00BA1A64" w:rsidP="0030668E">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FD1D3F" w:rsidRPr="00EA43A7" w14:paraId="17009455" w14:textId="77777777" w:rsidTr="001A4F63">
      <w:trPr>
        <w:trHeight w:val="686"/>
      </w:trPr>
      <w:tc>
        <w:tcPr>
          <w:tcW w:w="3679" w:type="dxa"/>
          <w:shd w:val="clear" w:color="auto" w:fill="auto"/>
          <w:vAlign w:val="center"/>
        </w:tcPr>
        <w:p w14:paraId="515EC0AD" w14:textId="77777777" w:rsidR="00FD1D3F" w:rsidRPr="00D4314B" w:rsidRDefault="000279B7" w:rsidP="00EA43A7">
          <w:pPr>
            <w:pStyle w:val="Header"/>
            <w:pBdr>
              <w:bottom w:val="none" w:sz="0" w:space="0" w:color="auto"/>
            </w:pBdr>
            <w:jc w:val="left"/>
            <w:rPr>
              <w:rFonts w:eastAsia="DengXian"/>
              <w:b/>
              <w:bCs/>
            </w:rPr>
          </w:pPr>
          <w:r w:rsidRPr="00D4314B">
            <w:rPr>
              <w:rFonts w:eastAsia="DengXian"/>
              <w:b/>
              <w:bCs/>
            </w:rPr>
            <w:drawing>
              <wp:inline distT="0" distB="0" distL="0" distR="0" wp14:anchorId="60B66447" wp14:editId="5031EA95">
                <wp:extent cx="1496060" cy="436245"/>
                <wp:effectExtent l="0" t="0" r="0" b="0"/>
                <wp:docPr id="1" name="Picture 5" descr="C:\Users\home\AppData\Local\Temp\HZ$D.082.3302\entrop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02\entrop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060" cy="436245"/>
                        </a:xfrm>
                        <a:prstGeom prst="rect">
                          <a:avLst/>
                        </a:prstGeom>
                        <a:noFill/>
                        <a:ln>
                          <a:noFill/>
                        </a:ln>
                      </pic:spPr>
                    </pic:pic>
                  </a:graphicData>
                </a:graphic>
              </wp:inline>
            </w:drawing>
          </w:r>
        </w:p>
      </w:tc>
      <w:tc>
        <w:tcPr>
          <w:tcW w:w="4535" w:type="dxa"/>
          <w:shd w:val="clear" w:color="auto" w:fill="auto"/>
          <w:vAlign w:val="center"/>
        </w:tcPr>
        <w:p w14:paraId="3B12888F" w14:textId="77777777" w:rsidR="00FD1D3F" w:rsidRPr="00D4314B" w:rsidRDefault="00FD1D3F" w:rsidP="00EA43A7">
          <w:pPr>
            <w:pStyle w:val="Header"/>
            <w:pBdr>
              <w:bottom w:val="none" w:sz="0" w:space="0" w:color="auto"/>
            </w:pBdr>
            <w:rPr>
              <w:rFonts w:eastAsia="DengXian"/>
              <w:b/>
              <w:bCs/>
            </w:rPr>
          </w:pPr>
        </w:p>
      </w:tc>
      <w:tc>
        <w:tcPr>
          <w:tcW w:w="2273" w:type="dxa"/>
          <w:shd w:val="clear" w:color="auto" w:fill="auto"/>
          <w:vAlign w:val="center"/>
        </w:tcPr>
        <w:p w14:paraId="510DBC60" w14:textId="77777777" w:rsidR="00FD1D3F" w:rsidRPr="00D4314B" w:rsidRDefault="001A4F63" w:rsidP="001A4F63">
          <w:pPr>
            <w:pStyle w:val="Header"/>
            <w:pBdr>
              <w:bottom w:val="none" w:sz="0" w:space="0" w:color="auto"/>
            </w:pBdr>
            <w:jc w:val="right"/>
            <w:rPr>
              <w:rFonts w:eastAsia="DengXian"/>
              <w:b/>
              <w:bCs/>
            </w:rPr>
          </w:pPr>
          <w:r>
            <w:rPr>
              <w:rFonts w:eastAsia="DengXian"/>
              <w:b/>
              <w:bCs/>
            </w:rPr>
            <w:drawing>
              <wp:inline distT="0" distB="0" distL="0" distR="0" wp14:anchorId="26013A76" wp14:editId="182C7CAA">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0C47321C" w14:textId="77777777" w:rsidR="00BA1A64" w:rsidRPr="00FD1D3F" w:rsidRDefault="00BA1A64" w:rsidP="0030668E">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6BAC"/>
    <w:multiLevelType w:val="multilevel"/>
    <w:tmpl w:val="CC5C64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B468F5"/>
    <w:multiLevelType w:val="hybridMultilevel"/>
    <w:tmpl w:val="53A68C8A"/>
    <w:lvl w:ilvl="0" w:tplc="B87C0DE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D6808"/>
    <w:multiLevelType w:val="hybridMultilevel"/>
    <w:tmpl w:val="F07674B8"/>
    <w:lvl w:ilvl="0" w:tplc="BBBCAD0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E240DF8"/>
    <w:multiLevelType w:val="multilevel"/>
    <w:tmpl w:val="417214F0"/>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512" w:hanging="108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5B5E6B42"/>
    <w:multiLevelType w:val="hybridMultilevel"/>
    <w:tmpl w:val="AE405CAE"/>
    <w:lvl w:ilvl="0" w:tplc="9D9841F4">
      <w:start w:val="1"/>
      <w:numFmt w:val="decimal"/>
      <w:lvlText w:val="%1."/>
      <w:lvlJc w:val="left"/>
      <w:pPr>
        <w:ind w:left="2968" w:hanging="360"/>
      </w:pPr>
      <w:rPr>
        <w:rFonts w:hint="default"/>
      </w:rPr>
    </w:lvl>
    <w:lvl w:ilvl="1" w:tplc="04090019" w:tentative="1">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abstractNum w:abstractNumId="12" w15:restartNumberingAfterBreak="0">
    <w:nsid w:val="5DA7128B"/>
    <w:multiLevelType w:val="hybridMultilevel"/>
    <w:tmpl w:val="B754A284"/>
    <w:lvl w:ilvl="0" w:tplc="17AC80F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3" w15:restartNumberingAfterBreak="0">
    <w:nsid w:val="63822FD1"/>
    <w:multiLevelType w:val="hybridMultilevel"/>
    <w:tmpl w:val="C4D6ECAC"/>
    <w:lvl w:ilvl="0" w:tplc="8684207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B492C"/>
    <w:multiLevelType w:val="multilevel"/>
    <w:tmpl w:val="C38EA8DA"/>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1"/>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15"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4456F2"/>
    <w:multiLevelType w:val="multilevel"/>
    <w:tmpl w:val="974825EC"/>
    <w:lvl w:ilvl="0">
      <w:start w:val="1"/>
      <w:numFmt w:val="decimal"/>
      <w:lvlText w:val="%1"/>
      <w:lvlJc w:val="left"/>
      <w:pPr>
        <w:ind w:left="420" w:hanging="420"/>
      </w:pPr>
      <w:rPr>
        <w:rFonts w:hint="default"/>
      </w:rPr>
    </w:lvl>
    <w:lvl w:ilvl="1">
      <w:start w:val="1"/>
      <w:numFmt w:val="decimal"/>
      <w:lvlText w:val="%1.%2"/>
      <w:lvlJc w:val="left"/>
      <w:pPr>
        <w:ind w:left="1904" w:hanging="420"/>
      </w:pPr>
      <w:rPr>
        <w:rFonts w:hint="default"/>
      </w:rPr>
    </w:lvl>
    <w:lvl w:ilvl="2">
      <w:start w:val="2"/>
      <w:numFmt w:val="decimal"/>
      <w:lvlText w:val="%1.%2.%3"/>
      <w:lvlJc w:val="left"/>
      <w:pPr>
        <w:ind w:left="3688" w:hanging="720"/>
      </w:pPr>
      <w:rPr>
        <w:rFonts w:hint="default"/>
      </w:rPr>
    </w:lvl>
    <w:lvl w:ilvl="3">
      <w:start w:val="1"/>
      <w:numFmt w:val="decimal"/>
      <w:lvlText w:val="%1.%2.%3.%4"/>
      <w:lvlJc w:val="left"/>
      <w:pPr>
        <w:ind w:left="5172" w:hanging="720"/>
      </w:pPr>
      <w:rPr>
        <w:rFonts w:hint="default"/>
      </w:rPr>
    </w:lvl>
    <w:lvl w:ilvl="4">
      <w:start w:val="1"/>
      <w:numFmt w:val="decimal"/>
      <w:lvlText w:val="%1.%2.%3.%4.%5"/>
      <w:lvlJc w:val="left"/>
      <w:pPr>
        <w:ind w:left="6656" w:hanging="720"/>
      </w:pPr>
      <w:rPr>
        <w:rFonts w:hint="default"/>
      </w:rPr>
    </w:lvl>
    <w:lvl w:ilvl="5">
      <w:start w:val="1"/>
      <w:numFmt w:val="decimal"/>
      <w:lvlText w:val="%1.%2.%3.%4.%5.%6"/>
      <w:lvlJc w:val="left"/>
      <w:pPr>
        <w:ind w:left="8500" w:hanging="1080"/>
      </w:pPr>
      <w:rPr>
        <w:rFonts w:hint="default"/>
      </w:rPr>
    </w:lvl>
    <w:lvl w:ilvl="6">
      <w:start w:val="1"/>
      <w:numFmt w:val="decimal"/>
      <w:lvlText w:val="%1.%2.%3.%4.%5.%6.%7"/>
      <w:lvlJc w:val="left"/>
      <w:pPr>
        <w:ind w:left="9984" w:hanging="1080"/>
      </w:pPr>
      <w:rPr>
        <w:rFonts w:hint="default"/>
      </w:rPr>
    </w:lvl>
    <w:lvl w:ilvl="7">
      <w:start w:val="1"/>
      <w:numFmt w:val="decimal"/>
      <w:lvlText w:val="%1.%2.%3.%4.%5.%6.%7.%8"/>
      <w:lvlJc w:val="left"/>
      <w:pPr>
        <w:ind w:left="11828" w:hanging="1440"/>
      </w:pPr>
      <w:rPr>
        <w:rFonts w:hint="default"/>
      </w:rPr>
    </w:lvl>
    <w:lvl w:ilvl="8">
      <w:start w:val="1"/>
      <w:numFmt w:val="decimal"/>
      <w:lvlText w:val="%1.%2.%3.%4.%5.%6.%7.%8.%9"/>
      <w:lvlJc w:val="left"/>
      <w:pPr>
        <w:ind w:left="13312" w:hanging="1440"/>
      </w:pPr>
      <w:rPr>
        <w:rFonts w:hint="default"/>
      </w:rPr>
    </w:lvl>
  </w:abstractNum>
  <w:abstractNum w:abstractNumId="17" w15:restartNumberingAfterBreak="0">
    <w:nsid w:val="7CB73AF6"/>
    <w:multiLevelType w:val="hybridMultilevel"/>
    <w:tmpl w:val="940635FA"/>
    <w:lvl w:ilvl="0" w:tplc="A91ACDC4">
      <w:start w:val="1"/>
      <w:numFmt w:val="lowerRoman"/>
      <w:lvlText w:val="%1."/>
      <w:lvlJc w:val="left"/>
      <w:pPr>
        <w:ind w:left="3270" w:hanging="720"/>
      </w:pPr>
      <w:rPr>
        <w:rFonts w:hint="default"/>
      </w:rPr>
    </w:lvl>
    <w:lvl w:ilvl="1" w:tplc="04090019">
      <w:start w:val="1"/>
      <w:numFmt w:val="lowerLetter"/>
      <w:lvlText w:val="%2."/>
      <w:lvlJc w:val="left"/>
      <w:pPr>
        <w:ind w:left="3630" w:hanging="360"/>
      </w:pPr>
    </w:lvl>
    <w:lvl w:ilvl="2" w:tplc="0409001B" w:tentative="1">
      <w:start w:val="1"/>
      <w:numFmt w:val="lowerRoman"/>
      <w:lvlText w:val="%3."/>
      <w:lvlJc w:val="right"/>
      <w:pPr>
        <w:ind w:left="4350" w:hanging="180"/>
      </w:pPr>
    </w:lvl>
    <w:lvl w:ilvl="3" w:tplc="0409000F" w:tentative="1">
      <w:start w:val="1"/>
      <w:numFmt w:val="decimal"/>
      <w:lvlText w:val="%4."/>
      <w:lvlJc w:val="left"/>
      <w:pPr>
        <w:ind w:left="5070" w:hanging="360"/>
      </w:pPr>
    </w:lvl>
    <w:lvl w:ilvl="4" w:tplc="04090019" w:tentative="1">
      <w:start w:val="1"/>
      <w:numFmt w:val="lowerLetter"/>
      <w:lvlText w:val="%5."/>
      <w:lvlJc w:val="left"/>
      <w:pPr>
        <w:ind w:left="5790" w:hanging="360"/>
      </w:pPr>
    </w:lvl>
    <w:lvl w:ilvl="5" w:tplc="0409001B" w:tentative="1">
      <w:start w:val="1"/>
      <w:numFmt w:val="lowerRoman"/>
      <w:lvlText w:val="%6."/>
      <w:lvlJc w:val="right"/>
      <w:pPr>
        <w:ind w:left="6510" w:hanging="180"/>
      </w:pPr>
    </w:lvl>
    <w:lvl w:ilvl="6" w:tplc="0409000F" w:tentative="1">
      <w:start w:val="1"/>
      <w:numFmt w:val="decimal"/>
      <w:lvlText w:val="%7."/>
      <w:lvlJc w:val="left"/>
      <w:pPr>
        <w:ind w:left="7230" w:hanging="360"/>
      </w:pPr>
    </w:lvl>
    <w:lvl w:ilvl="7" w:tplc="04090019" w:tentative="1">
      <w:start w:val="1"/>
      <w:numFmt w:val="lowerLetter"/>
      <w:lvlText w:val="%8."/>
      <w:lvlJc w:val="left"/>
      <w:pPr>
        <w:ind w:left="7950" w:hanging="360"/>
      </w:pPr>
    </w:lvl>
    <w:lvl w:ilvl="8" w:tplc="0409001B" w:tentative="1">
      <w:start w:val="1"/>
      <w:numFmt w:val="lowerRoman"/>
      <w:lvlText w:val="%9."/>
      <w:lvlJc w:val="right"/>
      <w:pPr>
        <w:ind w:left="8670" w:hanging="180"/>
      </w:pPr>
    </w:lvl>
  </w:abstractNum>
  <w:num w:numId="1" w16cid:durableId="852501805">
    <w:abstractNumId w:val="4"/>
  </w:num>
  <w:num w:numId="2" w16cid:durableId="121700519">
    <w:abstractNumId w:val="7"/>
  </w:num>
  <w:num w:numId="3" w16cid:durableId="2135438856">
    <w:abstractNumId w:val="3"/>
  </w:num>
  <w:num w:numId="4" w16cid:durableId="11849055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2678940">
    <w:abstractNumId w:val="5"/>
  </w:num>
  <w:num w:numId="6" w16cid:durableId="1157377515">
    <w:abstractNumId w:val="10"/>
  </w:num>
  <w:num w:numId="7" w16cid:durableId="464466675">
    <w:abstractNumId w:val="2"/>
  </w:num>
  <w:num w:numId="8" w16cid:durableId="819231407">
    <w:abstractNumId w:val="10"/>
  </w:num>
  <w:num w:numId="9" w16cid:durableId="1982807977">
    <w:abstractNumId w:val="2"/>
  </w:num>
  <w:num w:numId="10" w16cid:durableId="223489943">
    <w:abstractNumId w:val="10"/>
  </w:num>
  <w:num w:numId="11" w16cid:durableId="1963803112">
    <w:abstractNumId w:val="2"/>
  </w:num>
  <w:num w:numId="12" w16cid:durableId="7369665">
    <w:abstractNumId w:val="15"/>
  </w:num>
  <w:num w:numId="13" w16cid:durableId="1332828887">
    <w:abstractNumId w:val="10"/>
  </w:num>
  <w:num w:numId="14" w16cid:durableId="149491491">
    <w:abstractNumId w:val="2"/>
  </w:num>
  <w:num w:numId="15" w16cid:durableId="1432362417">
    <w:abstractNumId w:val="1"/>
  </w:num>
  <w:num w:numId="16" w16cid:durableId="2095468540">
    <w:abstractNumId w:val="9"/>
  </w:num>
  <w:num w:numId="17" w16cid:durableId="555698187">
    <w:abstractNumId w:val="1"/>
  </w:num>
  <w:num w:numId="18" w16cid:durableId="59909657">
    <w:abstractNumId w:val="10"/>
  </w:num>
  <w:num w:numId="19" w16cid:durableId="1060011022">
    <w:abstractNumId w:val="2"/>
  </w:num>
  <w:num w:numId="20" w16cid:durableId="1782846058">
    <w:abstractNumId w:val="1"/>
  </w:num>
  <w:num w:numId="21" w16cid:durableId="964850867">
    <w:abstractNumId w:val="13"/>
  </w:num>
  <w:num w:numId="22" w16cid:durableId="854072697">
    <w:abstractNumId w:val="12"/>
  </w:num>
  <w:num w:numId="23" w16cid:durableId="1817184021">
    <w:abstractNumId w:val="6"/>
  </w:num>
  <w:num w:numId="24" w16cid:durableId="992948198">
    <w:abstractNumId w:val="0"/>
  </w:num>
  <w:num w:numId="25" w16cid:durableId="337851546">
    <w:abstractNumId w:val="8"/>
  </w:num>
  <w:num w:numId="26" w16cid:durableId="1782411150">
    <w:abstractNumId w:val="17"/>
  </w:num>
  <w:num w:numId="27" w16cid:durableId="226495456">
    <w:abstractNumId w:val="16"/>
  </w:num>
  <w:num w:numId="28" w16cid:durableId="1968967306">
    <w:abstractNumId w:val="14"/>
  </w:num>
  <w:num w:numId="29" w16cid:durableId="14930658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1sjA3NLQwNDU1N7JU0lEKTi0uzszPAykwqgUAhmuaiCwAAAA="/>
  </w:docVars>
  <w:rsids>
    <w:rsidRoot w:val="00996B51"/>
    <w:rsid w:val="000279B7"/>
    <w:rsid w:val="000364B9"/>
    <w:rsid w:val="00042126"/>
    <w:rsid w:val="00042517"/>
    <w:rsid w:val="0004396C"/>
    <w:rsid w:val="000464C0"/>
    <w:rsid w:val="00063FD8"/>
    <w:rsid w:val="00065493"/>
    <w:rsid w:val="00085764"/>
    <w:rsid w:val="00090F33"/>
    <w:rsid w:val="000A4104"/>
    <w:rsid w:val="000B4901"/>
    <w:rsid w:val="000C087A"/>
    <w:rsid w:val="000C6A45"/>
    <w:rsid w:val="000D6B2A"/>
    <w:rsid w:val="000E440B"/>
    <w:rsid w:val="000F06EC"/>
    <w:rsid w:val="001017C4"/>
    <w:rsid w:val="001025EE"/>
    <w:rsid w:val="00104595"/>
    <w:rsid w:val="00106473"/>
    <w:rsid w:val="00110FAD"/>
    <w:rsid w:val="00114778"/>
    <w:rsid w:val="001269F2"/>
    <w:rsid w:val="001279BB"/>
    <w:rsid w:val="00134967"/>
    <w:rsid w:val="001408F3"/>
    <w:rsid w:val="00166E56"/>
    <w:rsid w:val="0017654B"/>
    <w:rsid w:val="0018132B"/>
    <w:rsid w:val="001819EA"/>
    <w:rsid w:val="00183C60"/>
    <w:rsid w:val="00192CC9"/>
    <w:rsid w:val="001A0C8A"/>
    <w:rsid w:val="001A131B"/>
    <w:rsid w:val="001A3031"/>
    <w:rsid w:val="001A4F63"/>
    <w:rsid w:val="001B06C2"/>
    <w:rsid w:val="001D781F"/>
    <w:rsid w:val="001E0F01"/>
    <w:rsid w:val="001E2AEB"/>
    <w:rsid w:val="001F5246"/>
    <w:rsid w:val="00206CC3"/>
    <w:rsid w:val="0021405F"/>
    <w:rsid w:val="002245BC"/>
    <w:rsid w:val="002251A4"/>
    <w:rsid w:val="0023067E"/>
    <w:rsid w:val="0024162D"/>
    <w:rsid w:val="0024364D"/>
    <w:rsid w:val="00244AD1"/>
    <w:rsid w:val="00245C2C"/>
    <w:rsid w:val="002640A7"/>
    <w:rsid w:val="00264C9A"/>
    <w:rsid w:val="002771EE"/>
    <w:rsid w:val="00280401"/>
    <w:rsid w:val="002839A9"/>
    <w:rsid w:val="002853F2"/>
    <w:rsid w:val="00286A06"/>
    <w:rsid w:val="002A0E83"/>
    <w:rsid w:val="002A152B"/>
    <w:rsid w:val="002A4EB7"/>
    <w:rsid w:val="002A61CE"/>
    <w:rsid w:val="002B4FF1"/>
    <w:rsid w:val="002C7018"/>
    <w:rsid w:val="0030668E"/>
    <w:rsid w:val="003178E3"/>
    <w:rsid w:val="00325B73"/>
    <w:rsid w:val="00326141"/>
    <w:rsid w:val="00354155"/>
    <w:rsid w:val="00360668"/>
    <w:rsid w:val="00374CDA"/>
    <w:rsid w:val="003810D0"/>
    <w:rsid w:val="003920C8"/>
    <w:rsid w:val="00397126"/>
    <w:rsid w:val="003A2DF6"/>
    <w:rsid w:val="003C6C73"/>
    <w:rsid w:val="003D25A3"/>
    <w:rsid w:val="003D5008"/>
    <w:rsid w:val="00401D30"/>
    <w:rsid w:val="00403C70"/>
    <w:rsid w:val="00410961"/>
    <w:rsid w:val="00417C81"/>
    <w:rsid w:val="004210A6"/>
    <w:rsid w:val="00422467"/>
    <w:rsid w:val="0043494C"/>
    <w:rsid w:val="00437602"/>
    <w:rsid w:val="004377C4"/>
    <w:rsid w:val="00444B3A"/>
    <w:rsid w:val="00445BAA"/>
    <w:rsid w:val="00447EF5"/>
    <w:rsid w:val="00450614"/>
    <w:rsid w:val="00450F49"/>
    <w:rsid w:val="004563EA"/>
    <w:rsid w:val="0046106A"/>
    <w:rsid w:val="004650E0"/>
    <w:rsid w:val="00467A8D"/>
    <w:rsid w:val="00470C7F"/>
    <w:rsid w:val="0047409B"/>
    <w:rsid w:val="00493C42"/>
    <w:rsid w:val="004A2F45"/>
    <w:rsid w:val="004B1B47"/>
    <w:rsid w:val="004C5465"/>
    <w:rsid w:val="004F2792"/>
    <w:rsid w:val="00501EA0"/>
    <w:rsid w:val="00502A92"/>
    <w:rsid w:val="005168C0"/>
    <w:rsid w:val="005266FB"/>
    <w:rsid w:val="005535B5"/>
    <w:rsid w:val="00563465"/>
    <w:rsid w:val="00563891"/>
    <w:rsid w:val="005822BA"/>
    <w:rsid w:val="005829BC"/>
    <w:rsid w:val="005927D5"/>
    <w:rsid w:val="00597F5E"/>
    <w:rsid w:val="005B28AD"/>
    <w:rsid w:val="005C6CA7"/>
    <w:rsid w:val="005D12B4"/>
    <w:rsid w:val="005D46E6"/>
    <w:rsid w:val="005E0E22"/>
    <w:rsid w:val="005E5B92"/>
    <w:rsid w:val="005F68C7"/>
    <w:rsid w:val="00607D44"/>
    <w:rsid w:val="0061784A"/>
    <w:rsid w:val="00623894"/>
    <w:rsid w:val="00643400"/>
    <w:rsid w:val="00645F07"/>
    <w:rsid w:val="00666524"/>
    <w:rsid w:val="00690A40"/>
    <w:rsid w:val="00692393"/>
    <w:rsid w:val="006959A5"/>
    <w:rsid w:val="006B6F8B"/>
    <w:rsid w:val="006C5E32"/>
    <w:rsid w:val="006D0105"/>
    <w:rsid w:val="006D6162"/>
    <w:rsid w:val="006D6311"/>
    <w:rsid w:val="006E2CEA"/>
    <w:rsid w:val="006E6B2C"/>
    <w:rsid w:val="006F1194"/>
    <w:rsid w:val="006F756F"/>
    <w:rsid w:val="00714ADC"/>
    <w:rsid w:val="0072069C"/>
    <w:rsid w:val="00721330"/>
    <w:rsid w:val="007273C9"/>
    <w:rsid w:val="0073758C"/>
    <w:rsid w:val="00746D9D"/>
    <w:rsid w:val="00767BAA"/>
    <w:rsid w:val="00781BE8"/>
    <w:rsid w:val="00785683"/>
    <w:rsid w:val="007915D0"/>
    <w:rsid w:val="0079733D"/>
    <w:rsid w:val="007A1A8C"/>
    <w:rsid w:val="007A7A07"/>
    <w:rsid w:val="007B029E"/>
    <w:rsid w:val="007C1F45"/>
    <w:rsid w:val="007C39C1"/>
    <w:rsid w:val="007C6AC5"/>
    <w:rsid w:val="007E294D"/>
    <w:rsid w:val="007E7EA6"/>
    <w:rsid w:val="007F18B0"/>
    <w:rsid w:val="008036B9"/>
    <w:rsid w:val="008105B4"/>
    <w:rsid w:val="008165CA"/>
    <w:rsid w:val="008221F2"/>
    <w:rsid w:val="008234E7"/>
    <w:rsid w:val="008303E1"/>
    <w:rsid w:val="008337B4"/>
    <w:rsid w:val="00845CB6"/>
    <w:rsid w:val="00846DEF"/>
    <w:rsid w:val="00851296"/>
    <w:rsid w:val="00861398"/>
    <w:rsid w:val="00881811"/>
    <w:rsid w:val="008844A6"/>
    <w:rsid w:val="00893298"/>
    <w:rsid w:val="00893C77"/>
    <w:rsid w:val="008A1960"/>
    <w:rsid w:val="008A4AC7"/>
    <w:rsid w:val="008A5B47"/>
    <w:rsid w:val="008A6C04"/>
    <w:rsid w:val="008B2594"/>
    <w:rsid w:val="008C1038"/>
    <w:rsid w:val="008D089F"/>
    <w:rsid w:val="008F22B0"/>
    <w:rsid w:val="00902500"/>
    <w:rsid w:val="00905B2C"/>
    <w:rsid w:val="009322D3"/>
    <w:rsid w:val="009328B9"/>
    <w:rsid w:val="00947C21"/>
    <w:rsid w:val="00957D90"/>
    <w:rsid w:val="0096405D"/>
    <w:rsid w:val="0097113B"/>
    <w:rsid w:val="00980365"/>
    <w:rsid w:val="00987DCA"/>
    <w:rsid w:val="00993F1A"/>
    <w:rsid w:val="00993F75"/>
    <w:rsid w:val="009950A0"/>
    <w:rsid w:val="00996B51"/>
    <w:rsid w:val="009A07D5"/>
    <w:rsid w:val="009A6088"/>
    <w:rsid w:val="009B4076"/>
    <w:rsid w:val="009B70AF"/>
    <w:rsid w:val="009C2536"/>
    <w:rsid w:val="009C440B"/>
    <w:rsid w:val="009E0679"/>
    <w:rsid w:val="009E0C94"/>
    <w:rsid w:val="009F0B76"/>
    <w:rsid w:val="009F133D"/>
    <w:rsid w:val="009F1428"/>
    <w:rsid w:val="009F70E6"/>
    <w:rsid w:val="00A02F5B"/>
    <w:rsid w:val="00A16C1E"/>
    <w:rsid w:val="00A24CF3"/>
    <w:rsid w:val="00A26CBC"/>
    <w:rsid w:val="00A5294C"/>
    <w:rsid w:val="00A65D98"/>
    <w:rsid w:val="00A704ED"/>
    <w:rsid w:val="00A81351"/>
    <w:rsid w:val="00AA250E"/>
    <w:rsid w:val="00AA38B9"/>
    <w:rsid w:val="00AA77F2"/>
    <w:rsid w:val="00AA7ADF"/>
    <w:rsid w:val="00AB607D"/>
    <w:rsid w:val="00AC4FF0"/>
    <w:rsid w:val="00AC67B6"/>
    <w:rsid w:val="00AD15FF"/>
    <w:rsid w:val="00AD7526"/>
    <w:rsid w:val="00AE7DCF"/>
    <w:rsid w:val="00AF2734"/>
    <w:rsid w:val="00AF61D4"/>
    <w:rsid w:val="00B05F0F"/>
    <w:rsid w:val="00B07ABC"/>
    <w:rsid w:val="00B14CF1"/>
    <w:rsid w:val="00B2307F"/>
    <w:rsid w:val="00B243F3"/>
    <w:rsid w:val="00B30EC5"/>
    <w:rsid w:val="00B505FD"/>
    <w:rsid w:val="00B60709"/>
    <w:rsid w:val="00B62AA6"/>
    <w:rsid w:val="00B63C93"/>
    <w:rsid w:val="00B63D14"/>
    <w:rsid w:val="00B742A1"/>
    <w:rsid w:val="00B9123A"/>
    <w:rsid w:val="00B9439F"/>
    <w:rsid w:val="00B95BD4"/>
    <w:rsid w:val="00BA02BE"/>
    <w:rsid w:val="00BA1A64"/>
    <w:rsid w:val="00BA39FB"/>
    <w:rsid w:val="00BA3D4E"/>
    <w:rsid w:val="00BB6177"/>
    <w:rsid w:val="00BC4136"/>
    <w:rsid w:val="00BC7BB3"/>
    <w:rsid w:val="00BD7F6E"/>
    <w:rsid w:val="00C07851"/>
    <w:rsid w:val="00C07A27"/>
    <w:rsid w:val="00C11B88"/>
    <w:rsid w:val="00C21B46"/>
    <w:rsid w:val="00C22E2D"/>
    <w:rsid w:val="00C309D3"/>
    <w:rsid w:val="00C33AF0"/>
    <w:rsid w:val="00C357AC"/>
    <w:rsid w:val="00C47D0B"/>
    <w:rsid w:val="00C53FF9"/>
    <w:rsid w:val="00C62598"/>
    <w:rsid w:val="00C637D0"/>
    <w:rsid w:val="00C70ACA"/>
    <w:rsid w:val="00C71128"/>
    <w:rsid w:val="00C8304D"/>
    <w:rsid w:val="00C94294"/>
    <w:rsid w:val="00C947CE"/>
    <w:rsid w:val="00CA172A"/>
    <w:rsid w:val="00CA32E5"/>
    <w:rsid w:val="00CA6DA4"/>
    <w:rsid w:val="00CB78F5"/>
    <w:rsid w:val="00CC4535"/>
    <w:rsid w:val="00CD1989"/>
    <w:rsid w:val="00CF223E"/>
    <w:rsid w:val="00D0483D"/>
    <w:rsid w:val="00D064B1"/>
    <w:rsid w:val="00D126F9"/>
    <w:rsid w:val="00D40CCA"/>
    <w:rsid w:val="00D4314B"/>
    <w:rsid w:val="00D504D2"/>
    <w:rsid w:val="00D50F7D"/>
    <w:rsid w:val="00D514F0"/>
    <w:rsid w:val="00D572D3"/>
    <w:rsid w:val="00D60A72"/>
    <w:rsid w:val="00D61E38"/>
    <w:rsid w:val="00D71C3F"/>
    <w:rsid w:val="00D74217"/>
    <w:rsid w:val="00D75C2E"/>
    <w:rsid w:val="00D86CC8"/>
    <w:rsid w:val="00D92634"/>
    <w:rsid w:val="00D93535"/>
    <w:rsid w:val="00D9523A"/>
    <w:rsid w:val="00D978AB"/>
    <w:rsid w:val="00DA103B"/>
    <w:rsid w:val="00DA30EF"/>
    <w:rsid w:val="00DB74C6"/>
    <w:rsid w:val="00DD0007"/>
    <w:rsid w:val="00DD0BE0"/>
    <w:rsid w:val="00DD28DE"/>
    <w:rsid w:val="00DE1412"/>
    <w:rsid w:val="00DE5BC7"/>
    <w:rsid w:val="00DF7345"/>
    <w:rsid w:val="00E02EFB"/>
    <w:rsid w:val="00E03CEB"/>
    <w:rsid w:val="00E1001C"/>
    <w:rsid w:val="00E121C0"/>
    <w:rsid w:val="00E16168"/>
    <w:rsid w:val="00E3505D"/>
    <w:rsid w:val="00E41595"/>
    <w:rsid w:val="00E46278"/>
    <w:rsid w:val="00E46A10"/>
    <w:rsid w:val="00E53709"/>
    <w:rsid w:val="00E545EA"/>
    <w:rsid w:val="00E56596"/>
    <w:rsid w:val="00E74ACD"/>
    <w:rsid w:val="00E97392"/>
    <w:rsid w:val="00EA43A7"/>
    <w:rsid w:val="00EB0B51"/>
    <w:rsid w:val="00F13732"/>
    <w:rsid w:val="00F20708"/>
    <w:rsid w:val="00F3068A"/>
    <w:rsid w:val="00F44B6F"/>
    <w:rsid w:val="00F56E8A"/>
    <w:rsid w:val="00F5750E"/>
    <w:rsid w:val="00F6156E"/>
    <w:rsid w:val="00F7128B"/>
    <w:rsid w:val="00F773B6"/>
    <w:rsid w:val="00F90BBB"/>
    <w:rsid w:val="00F93790"/>
    <w:rsid w:val="00F967D4"/>
    <w:rsid w:val="00FA2E61"/>
    <w:rsid w:val="00FB183A"/>
    <w:rsid w:val="00FB6802"/>
    <w:rsid w:val="00FC4B5D"/>
    <w:rsid w:val="00FC5692"/>
    <w:rsid w:val="00FD1D3F"/>
    <w:rsid w:val="00FE3708"/>
    <w:rsid w:val="00FF66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0C7D4"/>
  <w15:chartTrackingRefBased/>
  <w15:docId w15:val="{F24B5962-82FE-45AE-9AED-2594F210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E7"/>
    <w:pPr>
      <w:spacing w:line="260" w:lineRule="atLeast"/>
      <w:jc w:val="both"/>
    </w:pPr>
    <w:rPr>
      <w:rFonts w:ascii="Palatino Linotype" w:hAnsi="Palatino Linotype"/>
      <w:noProof/>
      <w:color w:val="000000"/>
    </w:rPr>
  </w:style>
  <w:style w:type="paragraph" w:styleId="Heading1">
    <w:name w:val="heading 1"/>
    <w:basedOn w:val="Normal"/>
    <w:next w:val="Normal"/>
    <w:link w:val="Heading1Char"/>
    <w:uiPriority w:val="9"/>
    <w:qFormat/>
    <w:rsid w:val="008A6C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6C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8234E7"/>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8234E7"/>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8234E7"/>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8234E7"/>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8234E7"/>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8234E7"/>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8234E7"/>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8234E7"/>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B1B47"/>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8234E7"/>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234E7"/>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8234E7"/>
    <w:rPr>
      <w:rFonts w:ascii="Palatino Linotype" w:hAnsi="Palatino Linotype"/>
      <w:noProof/>
      <w:color w:val="000000"/>
      <w:szCs w:val="18"/>
    </w:rPr>
  </w:style>
  <w:style w:type="paragraph" w:styleId="Header">
    <w:name w:val="header"/>
    <w:basedOn w:val="Normal"/>
    <w:link w:val="HeaderChar"/>
    <w:uiPriority w:val="99"/>
    <w:rsid w:val="008234E7"/>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8234E7"/>
    <w:rPr>
      <w:rFonts w:ascii="Palatino Linotype" w:hAnsi="Palatino Linotype"/>
      <w:noProof/>
      <w:color w:val="000000"/>
      <w:szCs w:val="18"/>
    </w:rPr>
  </w:style>
  <w:style w:type="paragraph" w:customStyle="1" w:styleId="MDPIheaderjournallogo">
    <w:name w:val="MDPI_header_journal_logo"/>
    <w:qFormat/>
    <w:rsid w:val="008234E7"/>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8234E7"/>
    <w:pPr>
      <w:ind w:firstLine="0"/>
    </w:pPr>
  </w:style>
  <w:style w:type="paragraph" w:customStyle="1" w:styleId="MDPI31text">
    <w:name w:val="MDPI_3.1_text"/>
    <w:qFormat/>
    <w:rsid w:val="00D504D2"/>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8234E7"/>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8234E7"/>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8234E7"/>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A4F63"/>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A4F63"/>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8234E7"/>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8234E7"/>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8234E7"/>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40CC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8234E7"/>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8234E7"/>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8234E7"/>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8234E7"/>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8234E7"/>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8234E7"/>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8234E7"/>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CC4535"/>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8234E7"/>
    <w:rPr>
      <w:rFonts w:cs="Tahoma"/>
      <w:szCs w:val="18"/>
    </w:rPr>
  </w:style>
  <w:style w:type="character" w:customStyle="1" w:styleId="BalloonTextChar">
    <w:name w:val="Balloon Text Char"/>
    <w:link w:val="BalloonText"/>
    <w:uiPriority w:val="99"/>
    <w:rsid w:val="008234E7"/>
    <w:rPr>
      <w:rFonts w:ascii="Palatino Linotype" w:hAnsi="Palatino Linotype" w:cs="Tahoma"/>
      <w:noProof/>
      <w:color w:val="000000"/>
      <w:szCs w:val="18"/>
    </w:rPr>
  </w:style>
  <w:style w:type="character" w:styleId="LineNumber">
    <w:name w:val="line number"/>
    <w:uiPriority w:val="99"/>
    <w:rsid w:val="00493C42"/>
    <w:rPr>
      <w:rFonts w:ascii="Palatino Linotype" w:hAnsi="Palatino Linotype"/>
      <w:sz w:val="16"/>
    </w:rPr>
  </w:style>
  <w:style w:type="table" w:customStyle="1" w:styleId="MDPI41threelinetable">
    <w:name w:val="MDPI_4.1_three_line_table"/>
    <w:basedOn w:val="TableNormal"/>
    <w:uiPriority w:val="99"/>
    <w:rsid w:val="008234E7"/>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8234E7"/>
    <w:rPr>
      <w:color w:val="0000FF"/>
      <w:u w:val="single"/>
    </w:rPr>
  </w:style>
  <w:style w:type="character" w:styleId="UnresolvedMention">
    <w:name w:val="Unresolved Mention"/>
    <w:uiPriority w:val="99"/>
    <w:semiHidden/>
    <w:unhideWhenUsed/>
    <w:rsid w:val="002B4FF1"/>
    <w:rPr>
      <w:color w:val="605E5C"/>
      <w:shd w:val="clear" w:color="auto" w:fill="E1DFDD"/>
    </w:rPr>
  </w:style>
  <w:style w:type="table" w:styleId="PlainTable4">
    <w:name w:val="Plain Table 4"/>
    <w:basedOn w:val="TableNormal"/>
    <w:uiPriority w:val="44"/>
    <w:rsid w:val="002A4E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8234E7"/>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8234E7"/>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8234E7"/>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8234E7"/>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8234E7"/>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8234E7"/>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C33AF0"/>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8234E7"/>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8234E7"/>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8234E7"/>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8234E7"/>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8234E7"/>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8234E7"/>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8234E7"/>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8234E7"/>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8234E7"/>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8234E7"/>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8234E7"/>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8234E7"/>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8234E7"/>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8234E7"/>
  </w:style>
  <w:style w:type="paragraph" w:styleId="Bibliography">
    <w:name w:val="Bibliography"/>
    <w:basedOn w:val="Normal"/>
    <w:next w:val="Normal"/>
    <w:uiPriority w:val="37"/>
    <w:semiHidden/>
    <w:unhideWhenUsed/>
    <w:rsid w:val="008234E7"/>
  </w:style>
  <w:style w:type="paragraph" w:styleId="BodyText">
    <w:name w:val="Body Text"/>
    <w:link w:val="BodyTextChar"/>
    <w:rsid w:val="008234E7"/>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8234E7"/>
    <w:rPr>
      <w:rFonts w:ascii="Palatino Linotype" w:hAnsi="Palatino Linotype"/>
      <w:color w:val="000000"/>
      <w:sz w:val="24"/>
      <w:lang w:eastAsia="de-DE"/>
    </w:rPr>
  </w:style>
  <w:style w:type="character" w:styleId="CommentReference">
    <w:name w:val="annotation reference"/>
    <w:rsid w:val="008234E7"/>
    <w:rPr>
      <w:sz w:val="21"/>
      <w:szCs w:val="21"/>
    </w:rPr>
  </w:style>
  <w:style w:type="paragraph" w:styleId="CommentText">
    <w:name w:val="annotation text"/>
    <w:basedOn w:val="Normal"/>
    <w:link w:val="CommentTextChar"/>
    <w:rsid w:val="008234E7"/>
  </w:style>
  <w:style w:type="character" w:customStyle="1" w:styleId="CommentTextChar">
    <w:name w:val="Comment Text Char"/>
    <w:link w:val="CommentText"/>
    <w:rsid w:val="008234E7"/>
    <w:rPr>
      <w:rFonts w:ascii="Palatino Linotype" w:hAnsi="Palatino Linotype"/>
      <w:noProof/>
      <w:color w:val="000000"/>
    </w:rPr>
  </w:style>
  <w:style w:type="paragraph" w:styleId="CommentSubject">
    <w:name w:val="annotation subject"/>
    <w:basedOn w:val="CommentText"/>
    <w:next w:val="CommentText"/>
    <w:link w:val="CommentSubjectChar"/>
    <w:rsid w:val="008234E7"/>
    <w:rPr>
      <w:b/>
      <w:bCs/>
    </w:rPr>
  </w:style>
  <w:style w:type="character" w:customStyle="1" w:styleId="CommentSubjectChar">
    <w:name w:val="Comment Subject Char"/>
    <w:link w:val="CommentSubject"/>
    <w:rsid w:val="008234E7"/>
    <w:rPr>
      <w:rFonts w:ascii="Palatino Linotype" w:hAnsi="Palatino Linotype"/>
      <w:b/>
      <w:bCs/>
      <w:noProof/>
      <w:color w:val="000000"/>
    </w:rPr>
  </w:style>
  <w:style w:type="character" w:styleId="EndnoteReference">
    <w:name w:val="endnote reference"/>
    <w:rsid w:val="008234E7"/>
    <w:rPr>
      <w:vertAlign w:val="superscript"/>
    </w:rPr>
  </w:style>
  <w:style w:type="paragraph" w:styleId="EndnoteText">
    <w:name w:val="endnote text"/>
    <w:basedOn w:val="Normal"/>
    <w:link w:val="EndnoteTextChar"/>
    <w:semiHidden/>
    <w:unhideWhenUsed/>
    <w:rsid w:val="008234E7"/>
    <w:pPr>
      <w:spacing w:line="240" w:lineRule="auto"/>
    </w:pPr>
  </w:style>
  <w:style w:type="character" w:customStyle="1" w:styleId="EndnoteTextChar">
    <w:name w:val="Endnote Text Char"/>
    <w:link w:val="EndnoteText"/>
    <w:semiHidden/>
    <w:rsid w:val="008234E7"/>
    <w:rPr>
      <w:rFonts w:ascii="Palatino Linotype" w:hAnsi="Palatino Linotype"/>
      <w:noProof/>
      <w:color w:val="000000"/>
    </w:rPr>
  </w:style>
  <w:style w:type="character" w:styleId="FollowedHyperlink">
    <w:name w:val="FollowedHyperlink"/>
    <w:rsid w:val="008234E7"/>
    <w:rPr>
      <w:color w:val="954F72"/>
      <w:u w:val="single"/>
    </w:rPr>
  </w:style>
  <w:style w:type="paragraph" w:styleId="FootnoteText">
    <w:name w:val="footnote text"/>
    <w:basedOn w:val="Normal"/>
    <w:link w:val="FootnoteTextChar"/>
    <w:semiHidden/>
    <w:unhideWhenUsed/>
    <w:rsid w:val="008234E7"/>
    <w:pPr>
      <w:spacing w:line="240" w:lineRule="auto"/>
    </w:pPr>
  </w:style>
  <w:style w:type="character" w:customStyle="1" w:styleId="FootnoteTextChar">
    <w:name w:val="Footnote Text Char"/>
    <w:link w:val="FootnoteText"/>
    <w:semiHidden/>
    <w:rsid w:val="008234E7"/>
    <w:rPr>
      <w:rFonts w:ascii="Palatino Linotype" w:hAnsi="Palatino Linotype"/>
      <w:noProof/>
      <w:color w:val="000000"/>
    </w:rPr>
  </w:style>
  <w:style w:type="paragraph" w:styleId="NormalWeb">
    <w:name w:val="Normal (Web)"/>
    <w:basedOn w:val="Normal"/>
    <w:uiPriority w:val="99"/>
    <w:rsid w:val="008234E7"/>
    <w:rPr>
      <w:szCs w:val="24"/>
    </w:rPr>
  </w:style>
  <w:style w:type="paragraph" w:customStyle="1" w:styleId="MsoFootnoteText0">
    <w:name w:val="MsoFootnoteText"/>
    <w:basedOn w:val="NormalWeb"/>
    <w:qFormat/>
    <w:rsid w:val="008234E7"/>
    <w:rPr>
      <w:rFonts w:ascii="Times New Roman" w:hAnsi="Times New Roman"/>
    </w:rPr>
  </w:style>
  <w:style w:type="character" w:styleId="PageNumber">
    <w:name w:val="page number"/>
    <w:rsid w:val="008234E7"/>
  </w:style>
  <w:style w:type="character" w:styleId="PlaceholderText">
    <w:name w:val="Placeholder Text"/>
    <w:uiPriority w:val="99"/>
    <w:semiHidden/>
    <w:rsid w:val="008234E7"/>
    <w:rPr>
      <w:color w:val="808080"/>
    </w:rPr>
  </w:style>
  <w:style w:type="paragraph" w:customStyle="1" w:styleId="MDPI71FootNotes">
    <w:name w:val="MDPI_7.1_FootNotes"/>
    <w:qFormat/>
    <w:rsid w:val="00A16C1E"/>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ListParagraph">
    <w:name w:val="List Paragraph"/>
    <w:basedOn w:val="Normal"/>
    <w:uiPriority w:val="34"/>
    <w:qFormat/>
    <w:rsid w:val="00643400"/>
    <w:pPr>
      <w:ind w:left="720"/>
      <w:contextualSpacing/>
    </w:pPr>
  </w:style>
  <w:style w:type="paragraph" w:customStyle="1" w:styleId="Affiliation">
    <w:name w:val="Affiliation"/>
    <w:rsid w:val="00C47D0B"/>
    <w:pPr>
      <w:spacing w:before="60" w:line="297" w:lineRule="atLeast"/>
    </w:pPr>
    <w:rPr>
      <w:rFonts w:ascii="Linux Libertine O" w:eastAsia="Times New Roman" w:hAnsi="Linux Libertine O" w:cs="Linux Libertine O"/>
      <w:sz w:val="18"/>
      <w:lang w:eastAsia="en-US"/>
    </w:rPr>
  </w:style>
  <w:style w:type="paragraph" w:customStyle="1" w:styleId="PostHeadPara">
    <w:name w:val="PostHeadPara"/>
    <w:basedOn w:val="Normal"/>
    <w:qFormat/>
    <w:rsid w:val="00C47D0B"/>
    <w:pPr>
      <w:spacing w:line="270" w:lineRule="atLeast"/>
    </w:pPr>
    <w:rPr>
      <w:rFonts w:ascii="Linux Libertine O" w:eastAsia="Cambria" w:hAnsi="Linux Libertine O" w:cs="Linux Libertine O"/>
      <w:noProof w:val="0"/>
      <w:color w:val="auto"/>
      <w:sz w:val="18"/>
      <w:szCs w:val="24"/>
      <w:lang w:eastAsia="en-US"/>
    </w:rPr>
  </w:style>
  <w:style w:type="paragraph" w:customStyle="1" w:styleId="Head1">
    <w:name w:val="Head1"/>
    <w:basedOn w:val="Heading1"/>
    <w:next w:val="Normal"/>
    <w:qFormat/>
    <w:rsid w:val="008A6C04"/>
    <w:pPr>
      <w:tabs>
        <w:tab w:val="left" w:pos="240"/>
        <w:tab w:val="num" w:pos="360"/>
      </w:tabs>
      <w:spacing w:before="320" w:after="60" w:line="225" w:lineRule="atLeast"/>
      <w:ind w:left="360" w:hanging="360"/>
      <w:jc w:val="left"/>
    </w:pPr>
    <w:rPr>
      <w:rFonts w:ascii="Linux Biolinum O" w:eastAsia="Times New Roman" w:hAnsi="Linux Biolinum O" w:cs="Linux Biolinum O"/>
      <w:b/>
      <w:bCs/>
      <w:caps/>
      <w:noProof w:val="0"/>
      <w:color w:val="auto"/>
      <w:sz w:val="18"/>
      <w:szCs w:val="20"/>
      <w:lang w:eastAsia="en-US"/>
    </w:rPr>
  </w:style>
  <w:style w:type="character" w:customStyle="1" w:styleId="Heading1Char">
    <w:name w:val="Heading 1 Char"/>
    <w:basedOn w:val="DefaultParagraphFont"/>
    <w:link w:val="Heading1"/>
    <w:uiPriority w:val="9"/>
    <w:rsid w:val="008A6C04"/>
    <w:rPr>
      <w:rFonts w:asciiTheme="majorHAnsi" w:eastAsiaTheme="majorEastAsia" w:hAnsiTheme="majorHAnsi" w:cstheme="majorBidi"/>
      <w:noProof/>
      <w:color w:val="2F5496" w:themeColor="accent1" w:themeShade="BF"/>
      <w:sz w:val="32"/>
      <w:szCs w:val="32"/>
    </w:rPr>
  </w:style>
  <w:style w:type="paragraph" w:customStyle="1" w:styleId="Head2">
    <w:name w:val="Head2"/>
    <w:basedOn w:val="Heading2"/>
    <w:next w:val="Normal"/>
    <w:qFormat/>
    <w:rsid w:val="008A6C04"/>
    <w:pPr>
      <w:tabs>
        <w:tab w:val="num" w:pos="360"/>
      </w:tabs>
      <w:spacing w:before="240" w:after="60" w:line="225" w:lineRule="atLeast"/>
      <w:ind w:left="360"/>
      <w:jc w:val="left"/>
    </w:pPr>
    <w:rPr>
      <w:rFonts w:ascii="Linux Biolinum O" w:eastAsia="Times New Roman" w:hAnsi="Linux Biolinum O" w:cs="Linux Biolinum O"/>
      <w:b/>
      <w:bCs/>
      <w:noProof w:val="0"/>
      <w:color w:val="auto"/>
      <w:sz w:val="18"/>
      <w:szCs w:val="20"/>
      <w:lang w:eastAsia="en-US"/>
    </w:rPr>
  </w:style>
  <w:style w:type="character" w:customStyle="1" w:styleId="Heading2Char">
    <w:name w:val="Heading 2 Char"/>
    <w:basedOn w:val="DefaultParagraphFont"/>
    <w:link w:val="Heading2"/>
    <w:uiPriority w:val="9"/>
    <w:semiHidden/>
    <w:rsid w:val="008A6C04"/>
    <w:rPr>
      <w:rFonts w:asciiTheme="majorHAnsi" w:eastAsiaTheme="majorEastAsia" w:hAnsiTheme="majorHAnsi" w:cstheme="majorBidi"/>
      <w:noProof/>
      <w:color w:val="2F5496" w:themeColor="accent1" w:themeShade="BF"/>
      <w:sz w:val="26"/>
      <w:szCs w:val="26"/>
    </w:rPr>
  </w:style>
  <w:style w:type="paragraph" w:customStyle="1" w:styleId="Head3">
    <w:name w:val="Head3"/>
    <w:basedOn w:val="Normal"/>
    <w:next w:val="Normal"/>
    <w:link w:val="Head3Char"/>
    <w:qFormat/>
    <w:rsid w:val="008A6C04"/>
    <w:pPr>
      <w:keepNext/>
      <w:tabs>
        <w:tab w:val="left" w:pos="540"/>
      </w:tabs>
      <w:overflowPunct w:val="0"/>
      <w:spacing w:before="240" w:after="60" w:line="225" w:lineRule="atLeast"/>
      <w:ind w:left="360"/>
      <w:outlineLvl w:val="2"/>
    </w:pPr>
    <w:rPr>
      <w:rFonts w:ascii="Linux Biolinum O" w:eastAsia="Times New Roman" w:hAnsi="Linux Biolinum O" w:cs="Linux Biolinum O"/>
      <w:bCs/>
      <w:i/>
      <w:noProof w:val="0"/>
      <w:color w:val="auto"/>
      <w:sz w:val="18"/>
      <w:lang w:eastAsia="en-US"/>
    </w:rPr>
  </w:style>
  <w:style w:type="character" w:customStyle="1" w:styleId="Head3Char">
    <w:name w:val="Head3 Char"/>
    <w:basedOn w:val="DefaultParagraphFont"/>
    <w:link w:val="Head3"/>
    <w:rsid w:val="008A6C04"/>
    <w:rPr>
      <w:rFonts w:ascii="Linux Biolinum O" w:eastAsia="Times New Roman" w:hAnsi="Linux Biolinum O" w:cs="Linux Biolinum O"/>
      <w:bCs/>
      <w:i/>
      <w:sz w:val="18"/>
      <w:lang w:eastAsia="en-US"/>
    </w:rPr>
  </w:style>
  <w:style w:type="paragraph" w:customStyle="1" w:styleId="Algorithm">
    <w:name w:val="Algorithm"/>
    <w:basedOn w:val="Normal"/>
    <w:rsid w:val="00BA3D4E"/>
    <w:pPr>
      <w:pBdr>
        <w:bottom w:val="single" w:sz="4" w:space="3" w:color="auto"/>
      </w:pBdr>
      <w:spacing w:after="60" w:line="216" w:lineRule="atLeast"/>
      <w:jc w:val="left"/>
    </w:pPr>
    <w:rPr>
      <w:rFonts w:ascii="InconsolataN" w:eastAsia="Cambria" w:hAnsi="InconsolataN" w:cs="Linux Biolinum O"/>
      <w:noProof w:val="0"/>
      <w:color w:val="auto"/>
      <w:sz w:val="18"/>
      <w:szCs w:val="24"/>
      <w:lang w:eastAsia="en-US"/>
    </w:rPr>
  </w:style>
  <w:style w:type="paragraph" w:customStyle="1" w:styleId="AlgorithmCaption">
    <w:name w:val="AlgorithmCaption"/>
    <w:basedOn w:val="Normal"/>
    <w:rsid w:val="00BA3D4E"/>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noProof w:val="0"/>
      <w:color w:val="auto"/>
      <w:sz w:val="16"/>
      <w:szCs w:val="24"/>
      <w:lang w:eastAsia="en-US"/>
    </w:rPr>
  </w:style>
  <w:style w:type="paragraph" w:customStyle="1" w:styleId="Para">
    <w:name w:val="Para"/>
    <w:basedOn w:val="Normal"/>
    <w:next w:val="Normal"/>
    <w:rsid w:val="00A5294C"/>
    <w:pPr>
      <w:spacing w:line="270" w:lineRule="atLeast"/>
      <w:ind w:firstLine="240"/>
    </w:pPr>
    <w:rPr>
      <w:rFonts w:ascii="Linux Libertine O" w:eastAsia="Cambria" w:hAnsi="Linux Libertine O" w:cs="Linux Libertine O"/>
      <w:noProof w:val="0"/>
      <w:color w:val="auto"/>
      <w:sz w:val="18"/>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057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Dropbox%20(Green%20Sun%20JSC)\15.%20Researches-Projects-Journals\2022\entropy-AI-DataMin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E82FF5-549F-41E5-AF55-1871455CD841}">
  <we:reference id="wa104381909" version="2.4.0.0" store="en-US" storeType="OMEX"/>
  <we:alternateReferences>
    <we:reference id="wa104381909" version="2.4.0.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entropy-AI-DataMining</Template>
  <TotalTime>898</TotalTime>
  <Pages>8</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Tuan Anh Tran</dc:creator>
  <cp:keywords/>
  <dc:description/>
  <cp:lastModifiedBy>Tuan Anh Tran</cp:lastModifiedBy>
  <cp:revision>5</cp:revision>
  <dcterms:created xsi:type="dcterms:W3CDTF">2022-08-01T23:19:00Z</dcterms:created>
  <dcterms:modified xsi:type="dcterms:W3CDTF">2022-08-03T06:21:00Z</dcterms:modified>
</cp:coreProperties>
</file>